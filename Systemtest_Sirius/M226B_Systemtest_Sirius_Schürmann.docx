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520BE924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03B8320C" w14:textId="1941DB4C" w:rsidR="005168FD" w:rsidRPr="00A97A53" w:rsidRDefault="00AD098E" w:rsidP="00AD09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Schürmann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59B524B6" w:rsidR="005168FD" w:rsidRDefault="00AD098E" w:rsidP="00410330">
            <w:pPr>
              <w:rPr>
                <w:sz w:val="18"/>
              </w:rPr>
            </w:pPr>
            <w:r>
              <w:rPr>
                <w:sz w:val="18"/>
              </w:rPr>
              <w:t>Sirius</w:t>
            </w: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</w:p>
          <w:p w14:paraId="432C215A" w14:textId="54E47CEA" w:rsidR="005168FD" w:rsidRPr="00A97A53" w:rsidRDefault="00546B01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10.01.2022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AB39401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947AECD" w:rsidR="005168FD" w:rsidRPr="00A97A53" w:rsidRDefault="00546B01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Sirdan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021A71EB" w:rsidR="00AA1ADA" w:rsidRPr="00927F21" w:rsidRDefault="004A3EBF" w:rsidP="00AA1ADA">
      <w:pPr>
        <w:rPr>
          <w:lang w:eastAsia="de-DE"/>
        </w:rPr>
      </w:pPr>
      <w:r>
        <w:rPr>
          <w:lang w:eastAsia="de-DE"/>
        </w:rPr>
        <w:t>Die Funktionalität in den getesteten Bereichen soll mit den Testfällen gewährleistet und beurteilt werden.</w:t>
      </w: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620BC4E0" w:rsidR="00AA1ADA" w:rsidRPr="00EE31F0" w:rsidRDefault="00AA1ADA" w:rsidP="00AA1ADA">
      <w:pPr>
        <w:rPr>
          <w:lang w:eastAsia="de-DE"/>
        </w:rPr>
      </w:pPr>
      <w:r w:rsidRPr="00EE31F0">
        <w:rPr>
          <w:lang w:eastAsia="de-DE"/>
        </w:rPr>
        <w:t>Blackbox-Test</w:t>
      </w:r>
      <w:r w:rsidR="00EE31F0" w:rsidRPr="00EE31F0">
        <w:rPr>
          <w:lang w:eastAsia="de-DE"/>
        </w:rPr>
        <w:t>.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206FE63D" w:rsidR="00AA1ADA" w:rsidRPr="00AD4B28" w:rsidRDefault="00786C20" w:rsidP="00AA1ADA">
      <w:pPr>
        <w:rPr>
          <w:lang w:eastAsia="de-DE"/>
        </w:rPr>
      </w:pPr>
      <w:r w:rsidRPr="00AD4B28">
        <w:rPr>
          <w:lang w:eastAsia="de-DE"/>
        </w:rPr>
        <w:t>Laptop, Greenfoot</w:t>
      </w:r>
      <w:r w:rsidR="00AD4B28">
        <w:rPr>
          <w:lang w:eastAsia="de-DE"/>
        </w:rPr>
        <w:t>, Internet</w:t>
      </w:r>
      <w:r w:rsidR="00B134D9">
        <w:rPr>
          <w:lang w:eastAsia="de-DE"/>
        </w:rPr>
        <w:t>.</w:t>
      </w:r>
    </w:p>
    <w:p w14:paraId="61624109" w14:textId="77777777" w:rsidR="00AA1ADA" w:rsidRPr="00D05891" w:rsidRDefault="00AA1ADA" w:rsidP="00AA1ADA">
      <w:pPr>
        <w:pStyle w:val="berschrift2"/>
      </w:pPr>
      <w:bookmarkStart w:id="4" w:name="_Toc276541757"/>
      <w:r w:rsidRPr="00D05891">
        <w:t>Anforderung an das Testobjekt</w:t>
      </w:r>
      <w:bookmarkEnd w:id="4"/>
    </w:p>
    <w:p w14:paraId="1165EB03" w14:textId="1458A7DB" w:rsidR="00AA1ADA" w:rsidRPr="00D05891" w:rsidRDefault="00AD4B28" w:rsidP="00AA1ADA">
      <w:pPr>
        <w:rPr>
          <w:lang w:eastAsia="de-DE"/>
        </w:rPr>
      </w:pPr>
      <w:r w:rsidRPr="00D05891">
        <w:rPr>
          <w:lang w:eastAsia="de-DE"/>
        </w:rPr>
        <w:t>Levelauswahl,</w:t>
      </w:r>
      <w:r w:rsidR="002E3CD2" w:rsidRPr="00D05891">
        <w:rPr>
          <w:lang w:eastAsia="de-DE"/>
        </w:rPr>
        <w:t xml:space="preserve"> eingeschränkter</w:t>
      </w:r>
      <w:r w:rsidR="00B134D9" w:rsidRPr="00D05891">
        <w:rPr>
          <w:lang w:eastAsia="de-DE"/>
        </w:rPr>
        <w:t xml:space="preserve"> </w:t>
      </w:r>
      <w:r w:rsidR="002E3CD2" w:rsidRPr="00D05891">
        <w:rPr>
          <w:lang w:eastAsia="de-DE"/>
        </w:rPr>
        <w:t>Bewegungsraum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1168AC3E" w:rsidR="00AA1ADA" w:rsidRPr="00642199" w:rsidRDefault="0067690F" w:rsidP="00AA1ADA">
      <w:pPr>
        <w:rPr>
          <w:lang w:eastAsia="de-DE"/>
        </w:rPr>
      </w:pPr>
      <w:r>
        <w:rPr>
          <w:lang w:eastAsia="de-DE"/>
        </w:rPr>
        <w:t>Zuverlässigkeit</w:t>
      </w:r>
    </w:p>
    <w:p w14:paraId="2ED8A4F1" w14:textId="77777777" w:rsidR="00AA1ADA" w:rsidRPr="00D05891" w:rsidRDefault="00AA1ADA" w:rsidP="00AA1ADA">
      <w:pPr>
        <w:pStyle w:val="berschrift2"/>
      </w:pPr>
      <w:bookmarkStart w:id="6" w:name="_Toc276541758"/>
      <w:r w:rsidRPr="00D05891">
        <w:t>Abbruchkriterien</w:t>
      </w:r>
      <w:bookmarkEnd w:id="6"/>
    </w:p>
    <w:p w14:paraId="483C7F07" w14:textId="7CC947E2" w:rsidR="00AA1ADA" w:rsidRPr="00D05891" w:rsidRDefault="00AA1ADA" w:rsidP="00AA1ADA">
      <w:pPr>
        <w:rPr>
          <w:lang w:eastAsia="de-DE"/>
        </w:rPr>
      </w:pPr>
      <w:r w:rsidRPr="00D05891">
        <w:rPr>
          <w:lang w:eastAsia="de-DE"/>
        </w:rPr>
        <w:t>Fehlermeldungen in der Konsole</w:t>
      </w:r>
      <w:r w:rsidR="006D656B" w:rsidRPr="00D05891">
        <w:rPr>
          <w:lang w:eastAsia="de-DE"/>
        </w:rPr>
        <w:t>, Absturz des Programms, fehlerhafte Ausführung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199D3A94" w:rsidR="00DE5F0A" w:rsidRPr="00F20189" w:rsidRDefault="008C652D" w:rsidP="00DE5F0A">
      <w:r>
        <w:rPr>
          <w:color w:val="4F81BD" w:themeColor="accent1"/>
        </w:rPr>
        <w:t>-</w:t>
      </w:r>
    </w:p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871D64E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Coincatcher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4F00AD68" w:rsidR="00DE5F0A" w:rsidRPr="00F20189" w:rsidRDefault="00BE0676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1B44F799" w:rsidR="00DE5F0A" w:rsidRPr="00F20189" w:rsidRDefault="008A0A5D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Coincatcher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6AFC26D" w:rsidR="00DE5F0A" w:rsidRPr="00F20189" w:rsidRDefault="00596167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7D314937" w:rsidR="00DE5F0A" w:rsidRPr="00F20189" w:rsidRDefault="00951B2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Sirius Schürmann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2F17FE6D" w:rsidR="00DE5F0A" w:rsidRPr="00C0346E" w:rsidRDefault="00DE5F0A" w:rsidP="00071867">
            <w:pPr>
              <w:spacing w:before="40" w:after="40"/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52E4A7AF" w:rsidR="00DE5F0A" w:rsidRPr="00226C1D" w:rsidRDefault="00C0346E" w:rsidP="00071867">
            <w:pPr>
              <w:spacing w:before="40" w:after="40"/>
              <w:rPr>
                <w:color w:val="FF0000"/>
              </w:rPr>
            </w:pPr>
            <w:r w:rsidRPr="00C0346E">
              <w:t>Sirius Schürmann</w:t>
            </w: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53337569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126A6">
              <w:rPr>
                <w:b/>
                <w:bCs/>
                <w:sz w:val="20"/>
              </w:rPr>
              <w:t>Level auswählen</w:t>
            </w:r>
            <w:r w:rsidR="004933FD">
              <w:rPr>
                <w:b/>
                <w:bCs/>
                <w:sz w:val="20"/>
              </w:rPr>
              <w:t xml:space="preserve"> 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0B3D692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1126A6">
              <w:rPr>
                <w:b/>
                <w:bCs/>
                <w:sz w:val="20"/>
                <w:lang w:val="en-US"/>
              </w:rPr>
              <w:t>“Level auswählen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372325AF" w:rsidR="00226C1D" w:rsidRPr="00412427" w:rsidRDefault="00A4718B" w:rsidP="009A6932">
            <w:pPr>
              <w:spacing w:before="40" w:after="40"/>
              <w:rPr>
                <w:bCs/>
                <w:sz w:val="20"/>
                <w:lang w:val="fr-CH"/>
              </w:rPr>
            </w:pPr>
            <w:r w:rsidRPr="00412427">
              <w:rPr>
                <w:b/>
                <w:bCs/>
                <w:sz w:val="20"/>
                <w:lang w:val="fr-CH"/>
              </w:rPr>
              <w:t>Akt</w:t>
            </w:r>
            <w:r w:rsidR="00A351E5" w:rsidRPr="00412427">
              <w:rPr>
                <w:b/>
                <w:bCs/>
                <w:sz w:val="20"/>
                <w:lang w:val="fr-CH"/>
              </w:rPr>
              <w:t>eu</w:t>
            </w:r>
            <w:r w:rsidRPr="00412427">
              <w:rPr>
                <w:b/>
                <w:bCs/>
                <w:sz w:val="20"/>
                <w:lang w:val="fr-CH"/>
              </w:rPr>
              <w:t>r</w:t>
            </w:r>
            <w:r w:rsidR="00A351E5" w:rsidRPr="00412427">
              <w:rPr>
                <w:b/>
                <w:bCs/>
                <w:sz w:val="20"/>
                <w:lang w:val="fr-CH"/>
              </w:rPr>
              <w:t>e</w:t>
            </w:r>
            <w:r w:rsidRPr="00412427">
              <w:rPr>
                <w:b/>
                <w:bCs/>
                <w:sz w:val="20"/>
                <w:lang w:val="fr-CH"/>
              </w:rPr>
              <w:t>:</w:t>
            </w:r>
            <w:r w:rsidR="00C40362" w:rsidRPr="00412427">
              <w:rPr>
                <w:bCs/>
                <w:sz w:val="20"/>
                <w:lang w:val="fr-CH"/>
              </w:rPr>
              <w:t xml:space="preserve"> </w:t>
            </w:r>
            <w:r w:rsidR="00540D97" w:rsidRPr="00412427">
              <w:rPr>
                <w:sz w:val="20"/>
                <w:lang w:val="fr-CH"/>
              </w:rPr>
              <w:t>Simulationstester</w:t>
            </w:r>
            <w:r w:rsidR="00412427" w:rsidRPr="00412427">
              <w:rPr>
                <w:sz w:val="20"/>
                <w:lang w:val="fr-CH"/>
              </w:rPr>
              <w:t xml:space="preserve">, </w:t>
            </w:r>
            <w:r w:rsidR="00412427" w:rsidRPr="00403630">
              <w:rPr>
                <w:bCs/>
                <w:sz w:val="20"/>
                <w:lang w:val="fr-CH"/>
              </w:rPr>
              <w:t>Level1Button, Level2But</w:t>
            </w:r>
            <w:r w:rsidR="00412427">
              <w:rPr>
                <w:bCs/>
                <w:sz w:val="20"/>
                <w:lang w:val="fr-CH"/>
              </w:rPr>
              <w:t>ton</w:t>
            </w:r>
            <w:r w:rsidRPr="00412427">
              <w:rPr>
                <w:b/>
                <w:bCs/>
                <w:sz w:val="20"/>
                <w:lang w:val="fr-CH"/>
              </w:rPr>
              <w:br/>
              <w:t>Precondition</w:t>
            </w:r>
            <w:r w:rsidR="00C40362" w:rsidRPr="00412427">
              <w:rPr>
                <w:b/>
                <w:bCs/>
                <w:sz w:val="20"/>
                <w:lang w:val="fr-CH"/>
              </w:rPr>
              <w:t>:</w:t>
            </w:r>
            <w:r w:rsidR="005168FD" w:rsidRPr="00412427">
              <w:rPr>
                <w:b/>
                <w:bCs/>
                <w:sz w:val="20"/>
                <w:lang w:val="fr-CH"/>
              </w:rPr>
              <w:t xml:space="preserve"> </w:t>
            </w:r>
            <w:r w:rsidR="0068143A" w:rsidRPr="00412427">
              <w:rPr>
                <w:sz w:val="20"/>
                <w:lang w:val="fr-CH"/>
              </w:rPr>
              <w:t>Spiel gestartet</w:t>
            </w:r>
          </w:p>
          <w:p w14:paraId="7E1E089A" w14:textId="46B896D8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68143A">
              <w:rPr>
                <w:bCs/>
                <w:sz w:val="20"/>
              </w:rPr>
              <w:t>Level</w:t>
            </w:r>
            <w:r w:rsidR="00A61281">
              <w:rPr>
                <w:bCs/>
                <w:sz w:val="20"/>
              </w:rPr>
              <w:t xml:space="preserve"> wählen</w:t>
            </w:r>
          </w:p>
        </w:tc>
        <w:tc>
          <w:tcPr>
            <w:tcW w:w="3934" w:type="pct"/>
            <w:gridSpan w:val="4"/>
          </w:tcPr>
          <w:p w14:paraId="613CFCD2" w14:textId="520E089C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1126A6">
              <w:rPr>
                <w:b/>
                <w:bCs/>
                <w:sz w:val="20"/>
              </w:rPr>
              <w:t xml:space="preserve"> 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581C">
              <w:rPr>
                <w:b/>
                <w:bCs/>
                <w:sz w:val="20"/>
                <w:lang w:val="en-US"/>
              </w:rPr>
              <w:t>Level auswählen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767EAE" w:rsidR="00473643" w:rsidRPr="007E1ABF" w:rsidRDefault="00473643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43716E97" w:rsidR="005F76E4" w:rsidRPr="007E1ABF" w:rsidRDefault="00FF375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 drücken</w:t>
            </w:r>
          </w:p>
        </w:tc>
        <w:tc>
          <w:tcPr>
            <w:tcW w:w="1167" w:type="pct"/>
          </w:tcPr>
          <w:p w14:paraId="7F795517" w14:textId="4458776B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48412F65" w:rsidR="005F76E4" w:rsidRPr="007E1ABF" w:rsidRDefault="00B83A3B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Das </w:t>
            </w:r>
            <w:r w:rsidR="001575AC">
              <w:rPr>
                <w:bCs/>
                <w:sz w:val="20"/>
              </w:rPr>
              <w:t>Spiel konnte erfolgreich gestartet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26571990" w:rsidR="005F76E4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53AB3ACA" w:rsidR="005F76E4" w:rsidRPr="007E1ABF" w:rsidRDefault="00AA37F8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5FDA018A" w:rsidR="005F76E4" w:rsidRPr="007E1ABF" w:rsidRDefault="004E204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>Level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70CCA5A2" w:rsidR="005F76E4" w:rsidRPr="007E1ABF" w:rsidRDefault="009E2664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Level </w:t>
            </w:r>
            <w:r w:rsidR="00BA633F">
              <w:rPr>
                <w:bCs/>
                <w:sz w:val="20"/>
              </w:rPr>
              <w:t>1 oder Level 2 wählen</w:t>
            </w:r>
          </w:p>
        </w:tc>
        <w:tc>
          <w:tcPr>
            <w:tcW w:w="1167" w:type="pct"/>
          </w:tcPr>
          <w:p w14:paraId="4B5EEE59" w14:textId="4C7ECFCA" w:rsidR="009A6932" w:rsidRPr="007E1ABF" w:rsidRDefault="004E2045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auswählen möglich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746BA961" w:rsidR="005F76E4" w:rsidRPr="007E1ABF" w:rsidRDefault="00826D2C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Auswahl zwischen Level 1 und 2 war erfolgreich und möglich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05AAF0E4" w:rsidR="005F76E4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691BCE" w:rsidRPr="007E1ABF" w14:paraId="77F8144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36D88BC" w14:textId="032E3F43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C235C87" w14:textId="6069736F" w:rsidR="00691BCE" w:rsidRDefault="00691BCE" w:rsidP="00E46F8A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Level 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A184C7" w14:textId="1DC2640E" w:rsidR="00691BCE" w:rsidRDefault="00691BCE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laden</w:t>
            </w:r>
          </w:p>
        </w:tc>
        <w:tc>
          <w:tcPr>
            <w:tcW w:w="1167" w:type="pct"/>
          </w:tcPr>
          <w:p w14:paraId="766FA90C" w14:textId="7B71A26C" w:rsidR="00691BCE" w:rsidRDefault="00683531" w:rsidP="00936A3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Ausgewähltes Level </w:t>
            </w:r>
            <w:r w:rsidR="00691BCE">
              <w:rPr>
                <w:bCs/>
                <w:sz w:val="20"/>
              </w:rPr>
              <w:t>wird erfolgreich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B51AA2" w14:textId="384DDA1F" w:rsidR="00691BCE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wird geladen und die Objekte erscheinen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2CB9AA3" w14:textId="5D720E76" w:rsidR="00691BCE" w:rsidRPr="007E1ABF" w:rsidRDefault="005F5C77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6C40F473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747CB">
              <w:rPr>
                <w:bCs/>
                <w:sz w:val="20"/>
              </w:rPr>
              <w:br/>
            </w:r>
            <w:r w:rsidR="004E2045" w:rsidRPr="004E2045">
              <w:rPr>
                <w:sz w:val="20"/>
              </w:rPr>
              <w:t>Level wird ausgewählt</w:t>
            </w:r>
            <w:r w:rsidR="004E2045">
              <w:rPr>
                <w:sz w:val="20"/>
              </w:rPr>
              <w:t xml:space="preserve"> und gestartet.</w:t>
            </w:r>
          </w:p>
        </w:tc>
        <w:tc>
          <w:tcPr>
            <w:tcW w:w="3934" w:type="pct"/>
            <w:gridSpan w:val="4"/>
          </w:tcPr>
          <w:p w14:paraId="7C4EA9BF" w14:textId="77777777" w:rsidR="004E2045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</w:p>
          <w:p w14:paraId="2E15059F" w14:textId="12EED365" w:rsidR="004E2045" w:rsidRPr="004E2045" w:rsidRDefault="004E2045" w:rsidP="00226C1D">
            <w:pPr>
              <w:spacing w:before="40" w:after="40"/>
              <w:rPr>
                <w:sz w:val="22"/>
                <w:szCs w:val="22"/>
              </w:rPr>
            </w:pPr>
            <w:r w:rsidRPr="004E2045">
              <w:rPr>
                <w:sz w:val="20"/>
              </w:rPr>
              <w:t>Level wird ausgewählt</w:t>
            </w:r>
            <w:r>
              <w:rPr>
                <w:sz w:val="20"/>
              </w:rPr>
              <w:t xml:space="preserve"> und gestartet.</w:t>
            </w:r>
          </w:p>
        </w:tc>
      </w:tr>
    </w:tbl>
    <w:p w14:paraId="5EA2C83F" w14:textId="3BD0CDE8" w:rsidR="008C3F45" w:rsidRDefault="008C3F45">
      <w:pPr>
        <w:spacing w:before="0" w:after="0"/>
      </w:pPr>
    </w:p>
    <w:p w14:paraId="792F87A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86048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A65E32">
              <w:rPr>
                <w:b/>
                <w:bCs/>
                <w:sz w:val="20"/>
              </w:rPr>
              <w:t>Spieler bewegen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5519D810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82898">
              <w:rPr>
                <w:b/>
                <w:bCs/>
                <w:sz w:val="20"/>
                <w:lang w:val="en-US"/>
              </w:rPr>
              <w:t>Spieler bewegen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691F0602" w:rsidR="007E1ABF" w:rsidRPr="0010550F" w:rsidRDefault="00A351E5" w:rsidP="00B90267">
            <w:pPr>
              <w:spacing w:before="40" w:after="40"/>
              <w:rPr>
                <w:sz w:val="20"/>
              </w:rPr>
            </w:pPr>
            <w:r w:rsidRPr="0010550F">
              <w:rPr>
                <w:b/>
                <w:bCs/>
                <w:sz w:val="20"/>
              </w:rPr>
              <w:t>Akteure</w:t>
            </w:r>
            <w:r w:rsidR="007E1ABF" w:rsidRPr="0010550F">
              <w:rPr>
                <w:b/>
                <w:bCs/>
                <w:sz w:val="20"/>
              </w:rPr>
              <w:t>:</w:t>
            </w:r>
            <w:r w:rsidR="007E1ABF" w:rsidRPr="0010550F">
              <w:rPr>
                <w:bCs/>
                <w:sz w:val="20"/>
              </w:rPr>
              <w:t xml:space="preserve"> </w:t>
            </w:r>
            <w:r w:rsidR="00E21597">
              <w:rPr>
                <w:bCs/>
                <w:sz w:val="20"/>
              </w:rPr>
              <w:t>Simulationstester</w:t>
            </w:r>
            <w:r w:rsidR="00905605" w:rsidRPr="0010550F">
              <w:rPr>
                <w:bCs/>
                <w:sz w:val="20"/>
              </w:rPr>
              <w:t>, Character</w:t>
            </w:r>
            <w:r w:rsidR="00272E3D">
              <w:rPr>
                <w:bCs/>
                <w:sz w:val="20"/>
              </w:rPr>
              <w:t xml:space="preserve">, </w:t>
            </w:r>
            <w:r w:rsidR="00272E3D" w:rsidRPr="00272E3D">
              <w:rPr>
                <w:bCs/>
                <w:sz w:val="20"/>
              </w:rPr>
              <w:t>Level1Button, Level2Button</w:t>
            </w:r>
            <w:r w:rsidR="007E1ABF" w:rsidRPr="0010550F">
              <w:rPr>
                <w:b/>
                <w:bCs/>
                <w:sz w:val="20"/>
              </w:rPr>
              <w:br/>
              <w:t xml:space="preserve">Precondition: </w:t>
            </w:r>
            <w:r w:rsidR="00241891" w:rsidRPr="0010550F">
              <w:rPr>
                <w:sz w:val="20"/>
              </w:rPr>
              <w:t xml:space="preserve">Keyboard vorhanden, WASD </w:t>
            </w:r>
            <w:r w:rsidR="0010550F">
              <w:rPr>
                <w:sz w:val="20"/>
              </w:rPr>
              <w:t xml:space="preserve">(Bewegungstasten) </w:t>
            </w:r>
            <w:r w:rsidR="00241891" w:rsidRPr="0010550F">
              <w:rPr>
                <w:sz w:val="20"/>
              </w:rPr>
              <w:t>drücken</w:t>
            </w:r>
          </w:p>
          <w:p w14:paraId="25AEDDE0" w14:textId="3D9AABF3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290F10">
              <w:rPr>
                <w:b/>
                <w:bCs/>
                <w:sz w:val="20"/>
              </w:rPr>
              <w:t xml:space="preserve"> </w:t>
            </w:r>
            <w:r w:rsidR="00290F10">
              <w:rPr>
                <w:sz w:val="20"/>
              </w:rPr>
              <w:t>Ch</w:t>
            </w:r>
            <w:r w:rsidR="003A6A91">
              <w:rPr>
                <w:sz w:val="20"/>
              </w:rPr>
              <w:t>aracter</w:t>
            </w:r>
            <w:r w:rsidR="00241891">
              <w:rPr>
                <w:bCs/>
                <w:sz w:val="20"/>
              </w:rPr>
              <w:t xml:space="preserve"> bewegen</w:t>
            </w:r>
          </w:p>
        </w:tc>
        <w:tc>
          <w:tcPr>
            <w:tcW w:w="3934" w:type="pct"/>
            <w:gridSpan w:val="4"/>
          </w:tcPr>
          <w:p w14:paraId="4082A9CD" w14:textId="35886A36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B355A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581C">
              <w:rPr>
                <w:b/>
                <w:bCs/>
                <w:sz w:val="20"/>
                <w:lang w:val="en-US"/>
              </w:rPr>
              <w:t>Spieler bewegen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3BA88946" w:rsidR="007E1ABF" w:rsidRPr="007E1ABF" w:rsidRDefault="004614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</w:t>
            </w:r>
            <w:r w:rsidR="00290F10">
              <w:rPr>
                <w:bCs/>
                <w:sz w:val="20"/>
              </w:rPr>
              <w:t>c</w:t>
            </w:r>
            <w:r>
              <w:rPr>
                <w:bCs/>
                <w:sz w:val="20"/>
              </w:rPr>
              <w:t>ter steuern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4D54F783" w:rsidR="007E1ABF" w:rsidRPr="007E1ABF" w:rsidRDefault="00E401BC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WASD (Bewegungstasten) drücken</w:t>
            </w:r>
          </w:p>
        </w:tc>
        <w:tc>
          <w:tcPr>
            <w:tcW w:w="1167" w:type="pct"/>
          </w:tcPr>
          <w:p w14:paraId="3F7B6DC1" w14:textId="666588FF" w:rsidR="007E1ABF" w:rsidRPr="007E1ABF" w:rsidRDefault="00F705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Chara</w:t>
            </w:r>
            <w:r w:rsidR="00916545">
              <w:rPr>
                <w:bCs/>
                <w:sz w:val="20"/>
              </w:rPr>
              <w:t>ct</w:t>
            </w:r>
            <w:r>
              <w:rPr>
                <w:bCs/>
                <w:sz w:val="20"/>
              </w:rPr>
              <w:t>er 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628EF853" w:rsidR="007E1ABF" w:rsidRPr="007E1ABF" w:rsidRDefault="000F5B5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</w:t>
            </w:r>
            <w:r w:rsidR="00C242F5">
              <w:rPr>
                <w:bCs/>
                <w:sz w:val="20"/>
              </w:rPr>
              <w:t xml:space="preserve">Actor Player </w:t>
            </w:r>
            <w:r>
              <w:rPr>
                <w:bCs/>
                <w:sz w:val="20"/>
              </w:rPr>
              <w:t>kann mit den Tasten WASD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0996750" w:rsidR="007E1ABF" w:rsidRPr="007E1ABF" w:rsidRDefault="000F5B5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6B7AF7F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Character wird gesteuert.</w:t>
            </w:r>
          </w:p>
        </w:tc>
        <w:tc>
          <w:tcPr>
            <w:tcW w:w="3934" w:type="pct"/>
            <w:gridSpan w:val="4"/>
          </w:tcPr>
          <w:p w14:paraId="24E58242" w14:textId="21AFA37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1C6F80">
              <w:rPr>
                <w:bCs/>
                <w:sz w:val="20"/>
              </w:rPr>
              <w:br/>
            </w:r>
            <w:r w:rsidR="001C6F80" w:rsidRPr="001C6F80">
              <w:rPr>
                <w:sz w:val="20"/>
              </w:rPr>
              <w:t>Character wird gesteuert.</w:t>
            </w:r>
          </w:p>
        </w:tc>
      </w:tr>
    </w:tbl>
    <w:p w14:paraId="3434DD73" w14:textId="4CC919C7" w:rsidR="008C3F45" w:rsidRDefault="008C3F45" w:rsidP="007E1ABF">
      <w:pPr>
        <w:spacing w:before="0" w:after="0"/>
      </w:pPr>
    </w:p>
    <w:p w14:paraId="08F6FC6B" w14:textId="29DC1486" w:rsidR="008B355A" w:rsidRDefault="008B355A">
      <w:pPr>
        <w:spacing w:before="0" w:after="0"/>
      </w:pPr>
      <w:r>
        <w:br w:type="page"/>
      </w:r>
    </w:p>
    <w:p w14:paraId="14138B06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483AAEC3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E30ADD">
              <w:rPr>
                <w:b/>
                <w:bCs/>
                <w:sz w:val="20"/>
              </w:rPr>
              <w:t>Path-following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0BA1FB18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5515BB">
              <w:rPr>
                <w:b/>
                <w:bCs/>
                <w:sz w:val="20"/>
                <w:lang w:val="en-US"/>
              </w:rPr>
              <w:t>Player bewegen nur auf dem Pfad möglich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641A321E" w:rsidR="007E1ABF" w:rsidRPr="00A5260B" w:rsidRDefault="00A351E5" w:rsidP="00B90267">
            <w:pPr>
              <w:spacing w:before="40" w:after="40"/>
              <w:rPr>
                <w:bCs/>
                <w:sz w:val="20"/>
              </w:rPr>
            </w:pPr>
            <w:r w:rsidRPr="00A5260B">
              <w:rPr>
                <w:b/>
                <w:bCs/>
                <w:sz w:val="20"/>
              </w:rPr>
              <w:t>Akteure</w:t>
            </w:r>
            <w:r w:rsidR="007E1ABF" w:rsidRPr="00A5260B">
              <w:rPr>
                <w:b/>
                <w:bCs/>
                <w:sz w:val="20"/>
              </w:rPr>
              <w:t>:</w:t>
            </w:r>
            <w:r w:rsidR="007E1ABF" w:rsidRPr="00A5260B">
              <w:rPr>
                <w:bCs/>
                <w:sz w:val="20"/>
              </w:rPr>
              <w:t xml:space="preserve"> </w:t>
            </w:r>
            <w:r w:rsidR="00DD0332">
              <w:rPr>
                <w:bCs/>
                <w:sz w:val="20"/>
              </w:rPr>
              <w:t xml:space="preserve">Simulationstester, </w:t>
            </w:r>
            <w:r w:rsidR="00A5260B" w:rsidRPr="00A5260B">
              <w:rPr>
                <w:bCs/>
                <w:sz w:val="20"/>
              </w:rPr>
              <w:t>Player, Enemy</w:t>
            </w:r>
            <w:r w:rsidR="00862009">
              <w:rPr>
                <w:bCs/>
                <w:sz w:val="20"/>
              </w:rPr>
              <w:t xml:space="preserve">, </w:t>
            </w:r>
            <w:r w:rsidR="00862009" w:rsidRPr="001575AC">
              <w:rPr>
                <w:bCs/>
                <w:sz w:val="20"/>
              </w:rPr>
              <w:t>Level1Button, Level2Button</w:t>
            </w:r>
            <w:r w:rsidR="007E1ABF" w:rsidRPr="00A5260B">
              <w:rPr>
                <w:b/>
                <w:bCs/>
                <w:sz w:val="20"/>
              </w:rPr>
              <w:br/>
              <w:t xml:space="preserve">Precondition: </w:t>
            </w:r>
            <w:r w:rsidR="00A5260B" w:rsidRPr="00A5260B">
              <w:rPr>
                <w:sz w:val="20"/>
              </w:rPr>
              <w:t xml:space="preserve">Spiel gestartet, </w:t>
            </w:r>
            <w:r w:rsidR="00EE4844">
              <w:rPr>
                <w:sz w:val="20"/>
              </w:rPr>
              <w:t>Level gewählt</w:t>
            </w:r>
          </w:p>
          <w:p w14:paraId="20B6DB7C" w14:textId="02D2DB74" w:rsidR="007E1ABF" w:rsidRPr="00A67194" w:rsidRDefault="007E1ABF" w:rsidP="00B90267">
            <w:pPr>
              <w:spacing w:before="40" w:after="40"/>
              <w:rPr>
                <w:bCs/>
                <w:sz w:val="20"/>
              </w:rPr>
            </w:pPr>
            <w:r w:rsidRPr="00A67194">
              <w:rPr>
                <w:b/>
                <w:bCs/>
                <w:sz w:val="20"/>
              </w:rPr>
              <w:t>Ereignis:</w:t>
            </w:r>
            <w:r w:rsidRPr="00A67194">
              <w:rPr>
                <w:bCs/>
                <w:sz w:val="20"/>
              </w:rPr>
              <w:t xml:space="preserve"> </w:t>
            </w:r>
            <w:r w:rsidR="00A67194" w:rsidRPr="00A67194">
              <w:rPr>
                <w:bCs/>
                <w:sz w:val="20"/>
              </w:rPr>
              <w:t>Verlassen des Wegbereichs nicht mög</w:t>
            </w:r>
            <w:r w:rsidR="00A67194">
              <w:rPr>
                <w:bCs/>
                <w:sz w:val="20"/>
              </w:rPr>
              <w:t>lich</w:t>
            </w:r>
          </w:p>
        </w:tc>
        <w:tc>
          <w:tcPr>
            <w:tcW w:w="3934" w:type="pct"/>
            <w:gridSpan w:val="4"/>
          </w:tcPr>
          <w:p w14:paraId="220EF635" w14:textId="2A07701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FB50C0">
              <w:rPr>
                <w:b/>
                <w:bCs/>
                <w:sz w:val="20"/>
              </w:rPr>
              <w:t>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FB50C0">
              <w:rPr>
                <w:b/>
                <w:bCs/>
                <w:sz w:val="20"/>
                <w:lang w:val="en-US"/>
              </w:rPr>
              <w:t>Player bewegen nur auf dem Pfad möglich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053A8B46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Character bewegen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0A2FCFA0" w:rsidR="007E1ABF" w:rsidRPr="007E1ABF" w:rsidRDefault="00AD2F9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WASD </w:t>
            </w:r>
            <w:r w:rsidR="00E401BC">
              <w:rPr>
                <w:bCs/>
                <w:sz w:val="20"/>
              </w:rPr>
              <w:t xml:space="preserve">(Bewegungstasten) </w:t>
            </w:r>
            <w:r>
              <w:rPr>
                <w:bCs/>
                <w:sz w:val="20"/>
              </w:rPr>
              <w:t>drücken</w:t>
            </w:r>
          </w:p>
        </w:tc>
        <w:tc>
          <w:tcPr>
            <w:tcW w:w="1167" w:type="pct"/>
          </w:tcPr>
          <w:p w14:paraId="054A1F57" w14:textId="5BC387C6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</w:t>
            </w:r>
            <w:r w:rsidR="00766BA1">
              <w:rPr>
                <w:bCs/>
                <w:sz w:val="20"/>
              </w:rPr>
              <w:t xml:space="preserve">Player </w:t>
            </w:r>
            <w:r>
              <w:rPr>
                <w:bCs/>
                <w:sz w:val="20"/>
              </w:rPr>
              <w:t>wird bewegt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398D0C91" w:rsidR="007E1ABF" w:rsidRPr="007E1ABF" w:rsidRDefault="00C242F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Actor Player kann mit den Tasten WASD bewegt werden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2558BC0B" w:rsidR="007E1ABF" w:rsidRPr="007E1ABF" w:rsidRDefault="00F9793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4C93F05F" w:rsidR="007E1ABF" w:rsidRPr="007E1ABF" w:rsidRDefault="00B86996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Path Rand berühren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4980F63E" w:rsidR="007E1ABF" w:rsidRPr="007E1ABF" w:rsidRDefault="00DD033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sz w:val="20"/>
              </w:rPr>
              <w:t xml:space="preserve">Player </w:t>
            </w:r>
            <w:r w:rsidR="006459F9">
              <w:rPr>
                <w:sz w:val="20"/>
              </w:rPr>
              <w:t>berührt den Rand des begehbaren Bereichs/Weg</w:t>
            </w:r>
          </w:p>
        </w:tc>
        <w:tc>
          <w:tcPr>
            <w:tcW w:w="1167" w:type="pct"/>
          </w:tcPr>
          <w:p w14:paraId="695BEB34" w14:textId="23F17EB6" w:rsidR="007E1ABF" w:rsidRPr="007E1ABF" w:rsidRDefault="00D54A0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</w:t>
            </w:r>
            <w:r w:rsidR="00766BA1">
              <w:rPr>
                <w:bCs/>
                <w:sz w:val="20"/>
              </w:rPr>
              <w:t xml:space="preserve"> Player</w:t>
            </w:r>
            <w:r>
              <w:rPr>
                <w:bCs/>
                <w:sz w:val="20"/>
              </w:rPr>
              <w:t xml:space="preserve"> kann den Bereich nicht verlassen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32939E1C" w:rsidR="007E1ABF" w:rsidRPr="007E1ABF" w:rsidRDefault="00E34684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Der Actor Player kann den Weg nicht verlassen und </w:t>
            </w:r>
            <w:r w:rsidR="00E41C64">
              <w:rPr>
                <w:bCs/>
                <w:sz w:val="20"/>
              </w:rPr>
              <w:t xml:space="preserve">wird geblockt, falls dies </w:t>
            </w:r>
            <w:r w:rsidR="00F97938">
              <w:rPr>
                <w:bCs/>
                <w:sz w:val="20"/>
              </w:rPr>
              <w:t xml:space="preserve">versucht </w:t>
            </w:r>
            <w:r w:rsidR="00E41C64">
              <w:rPr>
                <w:bCs/>
                <w:sz w:val="20"/>
              </w:rPr>
              <w:t>wird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2C616958" w:rsidR="007E1ABF" w:rsidRPr="007E1ABF" w:rsidRDefault="00F97938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502000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EE0D708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47768A4" w14:textId="5CFC397B" w:rsidR="00502000" w:rsidRPr="003C5C08" w:rsidRDefault="00502000" w:rsidP="0050200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Der </w:t>
            </w:r>
            <w:r w:rsidR="009C3C7B">
              <w:rPr>
                <w:sz w:val="20"/>
              </w:rPr>
              <w:t xml:space="preserve">Player </w:t>
            </w:r>
            <w:r>
              <w:rPr>
                <w:sz w:val="20"/>
              </w:rPr>
              <w:t xml:space="preserve">kann sich nicht aus </w:t>
            </w:r>
            <w:r w:rsidR="00607817">
              <w:rPr>
                <w:sz w:val="20"/>
              </w:rPr>
              <w:t>dem definierten Wegbereich</w:t>
            </w:r>
            <w:r>
              <w:rPr>
                <w:sz w:val="20"/>
              </w:rPr>
              <w:t xml:space="preserve"> bewegen.</w:t>
            </w:r>
          </w:p>
        </w:tc>
        <w:tc>
          <w:tcPr>
            <w:tcW w:w="3934" w:type="pct"/>
            <w:gridSpan w:val="4"/>
          </w:tcPr>
          <w:p w14:paraId="4B067851" w14:textId="77777777" w:rsidR="00502000" w:rsidRDefault="00502000" w:rsidP="0050200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63F62FDF" w14:textId="260F825A" w:rsidR="00502000" w:rsidRPr="00502000" w:rsidRDefault="009F2A57" w:rsidP="0050200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r w:rsidR="009C3C7B">
              <w:rPr>
                <w:sz w:val="20"/>
              </w:rPr>
              <w:t xml:space="preserve">Player </w:t>
            </w:r>
            <w:r>
              <w:rPr>
                <w:sz w:val="20"/>
              </w:rPr>
              <w:t>kann sich nicht aus dem definierten Wegbereich bewegen.</w:t>
            </w:r>
          </w:p>
        </w:tc>
      </w:tr>
    </w:tbl>
    <w:p w14:paraId="290EE0FA" w14:textId="45D9A664" w:rsidR="008C3F45" w:rsidRDefault="008C3F45" w:rsidP="007E1ABF">
      <w:pPr>
        <w:spacing w:before="0" w:after="0"/>
      </w:pPr>
    </w:p>
    <w:p w14:paraId="0BE04A14" w14:textId="77777777" w:rsidR="00FB50C0" w:rsidRDefault="00FB50C0">
      <w:pPr>
        <w:spacing w:before="0" w:after="0"/>
      </w:pPr>
      <w:r>
        <w:br w:type="page"/>
      </w:r>
    </w:p>
    <w:p w14:paraId="6649B492" w14:textId="77777777" w:rsidR="00FB50C0" w:rsidRDefault="00FB50C0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FB50C0" w:rsidRPr="003C5C08" w14:paraId="4BB6205A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34A129F8" w14:textId="77777777" w:rsidR="00FB50C0" w:rsidRPr="003C5C08" w:rsidRDefault="00FB50C0" w:rsidP="00F026A9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5D3DC46" w14:textId="77777777" w:rsidR="00FB50C0" w:rsidRPr="003C5C08" w:rsidRDefault="00FB50C0" w:rsidP="00F026A9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FB50C0" w:rsidRPr="00383C23" w14:paraId="623F7575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2503FC02" w14:textId="77777777" w:rsidR="00FB50C0" w:rsidRPr="003C5C08" w:rsidRDefault="00FB50C0" w:rsidP="00F026A9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Alle Coins einsammeln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4E78E01" w14:textId="77777777" w:rsidR="00FB50C0" w:rsidRPr="00383C23" w:rsidRDefault="00FB50C0" w:rsidP="00F026A9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Alle Coins einsammeln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FB50C0" w:rsidRPr="003713D4" w14:paraId="5B9D36E6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3789F314" w14:textId="508F8403" w:rsidR="00FB50C0" w:rsidRPr="00403630" w:rsidRDefault="00FB50C0" w:rsidP="00F026A9">
            <w:pPr>
              <w:spacing w:before="40" w:after="40"/>
              <w:rPr>
                <w:bCs/>
                <w:sz w:val="18"/>
                <w:szCs w:val="18"/>
                <w:lang w:val="fr-CH"/>
              </w:rPr>
            </w:pPr>
            <w:r w:rsidRPr="00403630">
              <w:rPr>
                <w:b/>
                <w:bCs/>
                <w:sz w:val="20"/>
                <w:lang w:val="fr-CH"/>
              </w:rPr>
              <w:t xml:space="preserve">Akteure: </w:t>
            </w:r>
            <w:r w:rsidRPr="00403630">
              <w:rPr>
                <w:sz w:val="20"/>
                <w:lang w:val="fr-CH"/>
              </w:rPr>
              <w:t>Simulationstester, Player</w:t>
            </w:r>
            <w:r w:rsidRPr="00403630">
              <w:rPr>
                <w:bCs/>
                <w:sz w:val="20"/>
                <w:lang w:val="fr-CH"/>
              </w:rPr>
              <w:t>, Coin, Counter, VictoryScreen</w:t>
            </w:r>
            <w:r w:rsidR="00403630" w:rsidRPr="00403630">
              <w:rPr>
                <w:bCs/>
                <w:sz w:val="20"/>
                <w:lang w:val="fr-CH"/>
              </w:rPr>
              <w:t>, Level1Button, Level2But</w:t>
            </w:r>
            <w:r w:rsidR="000C5E77">
              <w:rPr>
                <w:bCs/>
                <w:sz w:val="20"/>
                <w:lang w:val="fr-CH"/>
              </w:rPr>
              <w:t>ton</w:t>
            </w:r>
            <w:r w:rsidRPr="00403630">
              <w:rPr>
                <w:b/>
                <w:bCs/>
                <w:sz w:val="20"/>
                <w:lang w:val="fr-CH"/>
              </w:rPr>
              <w:br/>
              <w:t>Precondition:</w:t>
            </w:r>
            <w:r w:rsidRPr="00403630">
              <w:rPr>
                <w:sz w:val="20"/>
                <w:lang w:val="fr-CH"/>
              </w:rPr>
              <w:t xml:space="preserve"> Spiel gestartet, nicht sterben</w:t>
            </w:r>
          </w:p>
          <w:p w14:paraId="423F1D7B" w14:textId="77777777" w:rsidR="00FB50C0" w:rsidRPr="001E7862" w:rsidRDefault="00FB50C0" w:rsidP="00F026A9">
            <w:pPr>
              <w:spacing w:before="40" w:after="40"/>
              <w:rPr>
                <w:bCs/>
                <w:sz w:val="20"/>
              </w:rPr>
            </w:pPr>
            <w:r w:rsidRPr="001E7862">
              <w:rPr>
                <w:b/>
                <w:bCs/>
                <w:sz w:val="20"/>
              </w:rPr>
              <w:t>Ereignis:</w:t>
            </w:r>
            <w:r w:rsidRPr="001E78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Coins einsammeln</w:t>
            </w:r>
          </w:p>
        </w:tc>
        <w:tc>
          <w:tcPr>
            <w:tcW w:w="3934" w:type="pct"/>
            <w:gridSpan w:val="4"/>
          </w:tcPr>
          <w:p w14:paraId="0A5AE203" w14:textId="77777777" w:rsidR="00FB50C0" w:rsidRPr="003713D4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4</w:t>
            </w:r>
            <w:r w:rsidRPr="003713D4">
              <w:rPr>
                <w:b/>
                <w:bCs/>
                <w:sz w:val="20"/>
              </w:rPr>
              <w:t>:</w:t>
            </w:r>
            <w:r>
              <w:rPr>
                <w:b/>
                <w:bCs/>
                <w:sz w:val="20"/>
              </w:rPr>
              <w:t xml:space="preserve"> Alle Coins einsammeln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FB50C0" w:rsidRPr="007E1ABF" w14:paraId="135D1539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4FFD08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AEFD3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F5C46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4C43D57A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161804F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484527A" w14:textId="77777777" w:rsidR="00FB50C0" w:rsidRPr="007E1ABF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FB50C0" w:rsidRPr="007E1ABF" w14:paraId="78D7AC64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503EBC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278CA0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Coins 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EAF98E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Coins einsammeln</w:t>
            </w:r>
          </w:p>
        </w:tc>
        <w:tc>
          <w:tcPr>
            <w:tcW w:w="1167" w:type="pct"/>
          </w:tcPr>
          <w:p w14:paraId="7774B152" w14:textId="6C092E95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Coi</w:t>
            </w:r>
            <w:r w:rsidR="00A5257D">
              <w:rPr>
                <w:bCs/>
                <w:sz w:val="20"/>
              </w:rPr>
              <w:t xml:space="preserve">ns werden </w:t>
            </w:r>
            <w:r>
              <w:rPr>
                <w:bCs/>
                <w:sz w:val="20"/>
              </w:rPr>
              <w:t>eingesammelt und der Counter wird hochgezählt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C396D7" w14:textId="367BFC15" w:rsidR="00FB50C0" w:rsidRPr="007E1ABF" w:rsidRDefault="00A5257D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Die Coins werden eingesammelt und der Counter wird jeweils mit 10 hochgezählt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47EA048" w14:textId="226FC050" w:rsidR="00FB50C0" w:rsidRPr="007E1ABF" w:rsidRDefault="00A5257D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FB50C0" w:rsidRPr="007E1ABF" w14:paraId="1BBB6E75" w14:textId="77777777" w:rsidTr="00F026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D680D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8D679C" w14:textId="77777777" w:rsidR="00FB50C0" w:rsidRPr="007E1ABF" w:rsidRDefault="00FB50C0" w:rsidP="00F026A9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3CC7795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Coins einsammeln</w:t>
            </w:r>
          </w:p>
        </w:tc>
        <w:tc>
          <w:tcPr>
            <w:tcW w:w="1167" w:type="pct"/>
          </w:tcPr>
          <w:p w14:paraId="4614538A" w14:textId="77777777" w:rsidR="00FB50C0" w:rsidRPr="007E1ABF" w:rsidRDefault="00FB50C0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Victory Screen erscheint und das Spiel wird beendet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4D5A8C1" w14:textId="0D0F7516" w:rsidR="00FB50C0" w:rsidRPr="007E1ABF" w:rsidRDefault="00AC4A22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Victory Screen erscheint, wenn alle Coins eingesammelt wurden und das Spiel beendet sich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63B7C2DC" w14:textId="4623E391" w:rsidR="00FB50C0" w:rsidRPr="007E1ABF" w:rsidRDefault="00AC4A22" w:rsidP="00F026A9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FB50C0" w:rsidRPr="003C5C08" w14:paraId="40C41C4B" w14:textId="77777777" w:rsidTr="00F026A9">
        <w:tc>
          <w:tcPr>
            <w:tcW w:w="1066" w:type="pct"/>
            <w:gridSpan w:val="2"/>
            <w:shd w:val="clear" w:color="auto" w:fill="D6E3BC" w:themeFill="accent3" w:themeFillTint="66"/>
          </w:tcPr>
          <w:p w14:paraId="00892DA3" w14:textId="77777777" w:rsidR="00FB50C0" w:rsidRPr="003C5C08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>
              <w:rPr>
                <w:sz w:val="20"/>
              </w:rPr>
              <w:t>Alle Coins wurden vom Character eingesammelt und das Spiel beendet sich.</w:t>
            </w:r>
          </w:p>
        </w:tc>
        <w:tc>
          <w:tcPr>
            <w:tcW w:w="3934" w:type="pct"/>
            <w:gridSpan w:val="4"/>
          </w:tcPr>
          <w:p w14:paraId="29A8835C" w14:textId="77777777" w:rsidR="00FB50C0" w:rsidRPr="003C5C08" w:rsidRDefault="00FB50C0" w:rsidP="00F026A9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>
              <w:rPr>
                <w:b/>
                <w:bCs/>
                <w:sz w:val="20"/>
              </w:rPr>
              <w:br/>
            </w:r>
            <w:r>
              <w:rPr>
                <w:sz w:val="20"/>
              </w:rPr>
              <w:t>Alle Coins wurden vom Character eingesammelt und das Spiel beendet sich.</w:t>
            </w:r>
          </w:p>
        </w:tc>
      </w:tr>
    </w:tbl>
    <w:p w14:paraId="49D11422" w14:textId="3E7E2D3E" w:rsidR="008C3F45" w:rsidRDefault="00FB50C0">
      <w:pPr>
        <w:spacing w:before="0" w:after="0"/>
      </w:pPr>
      <w:r>
        <w:t xml:space="preserve"> </w:t>
      </w:r>
      <w:r w:rsidR="008C3F45">
        <w:br w:type="page"/>
      </w:r>
    </w:p>
    <w:p w14:paraId="554EA9EC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3D794CF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F0644F">
              <w:rPr>
                <w:b/>
                <w:bCs/>
                <w:sz w:val="20"/>
              </w:rPr>
              <w:t>Simulation starten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732E5B4C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3B489D">
              <w:rPr>
                <w:b/>
                <w:bCs/>
                <w:sz w:val="20"/>
                <w:lang w:val="en-US"/>
              </w:rPr>
              <w:t>Powerup einsammeln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79ADF4C0" w:rsidR="007E1ABF" w:rsidRPr="004D7FB4" w:rsidRDefault="00A351E5" w:rsidP="00B90267">
            <w:pPr>
              <w:spacing w:before="40" w:after="40"/>
              <w:rPr>
                <w:bCs/>
                <w:sz w:val="20"/>
                <w:lang w:val="fr-CH"/>
              </w:rPr>
            </w:pPr>
            <w:r w:rsidRPr="004D7FB4">
              <w:rPr>
                <w:b/>
                <w:bCs/>
                <w:sz w:val="20"/>
                <w:lang w:val="fr-CH"/>
              </w:rPr>
              <w:t>Akteure</w:t>
            </w:r>
            <w:r w:rsidR="007E1ABF" w:rsidRPr="004D7FB4">
              <w:rPr>
                <w:b/>
                <w:bCs/>
                <w:sz w:val="20"/>
                <w:lang w:val="fr-CH"/>
              </w:rPr>
              <w:t>:</w:t>
            </w:r>
            <w:r w:rsidR="007E1ABF" w:rsidRPr="004D7FB4">
              <w:rPr>
                <w:bCs/>
                <w:sz w:val="20"/>
                <w:lang w:val="fr-CH"/>
              </w:rPr>
              <w:t xml:space="preserve"> </w:t>
            </w:r>
            <w:r w:rsidR="00887872" w:rsidRPr="004D7FB4">
              <w:rPr>
                <w:bCs/>
                <w:sz w:val="20"/>
                <w:lang w:val="fr-CH"/>
              </w:rPr>
              <w:t xml:space="preserve">Simulationstester, </w:t>
            </w:r>
            <w:r w:rsidR="00F0644F" w:rsidRPr="004D7FB4">
              <w:rPr>
                <w:bCs/>
                <w:sz w:val="20"/>
                <w:lang w:val="fr-CH"/>
              </w:rPr>
              <w:t>Player</w:t>
            </w:r>
            <w:r w:rsidR="00F802D7" w:rsidRPr="004D7FB4">
              <w:rPr>
                <w:bCs/>
                <w:sz w:val="20"/>
                <w:lang w:val="fr-CH"/>
              </w:rPr>
              <w:t>, Powerup</w:t>
            </w:r>
            <w:r w:rsidR="004D7FB4" w:rsidRPr="004D7FB4">
              <w:rPr>
                <w:bCs/>
                <w:sz w:val="20"/>
                <w:lang w:val="fr-CH"/>
              </w:rPr>
              <w:t xml:space="preserve">, </w:t>
            </w:r>
            <w:r w:rsidR="004D7FB4" w:rsidRPr="00403630">
              <w:rPr>
                <w:bCs/>
                <w:sz w:val="20"/>
                <w:lang w:val="fr-CH"/>
              </w:rPr>
              <w:t>Level1Button, Level2But</w:t>
            </w:r>
            <w:r w:rsidR="004D7FB4">
              <w:rPr>
                <w:bCs/>
                <w:sz w:val="20"/>
                <w:lang w:val="fr-CH"/>
              </w:rPr>
              <w:t>ton</w:t>
            </w:r>
            <w:r w:rsidR="007E1ABF" w:rsidRPr="004D7FB4">
              <w:rPr>
                <w:b/>
                <w:bCs/>
                <w:sz w:val="20"/>
                <w:lang w:val="fr-CH"/>
              </w:rPr>
              <w:br/>
              <w:t xml:space="preserve">Precondition: </w:t>
            </w:r>
            <w:r w:rsidR="000A2743" w:rsidRPr="004D7FB4">
              <w:rPr>
                <w:sz w:val="20"/>
                <w:lang w:val="fr-CH"/>
              </w:rPr>
              <w:t>Powerup vorhanden</w:t>
            </w:r>
          </w:p>
          <w:p w14:paraId="2A5A2116" w14:textId="653DEC81" w:rsidR="007E1ABF" w:rsidRPr="00176C97" w:rsidRDefault="007E1ABF" w:rsidP="00B90267">
            <w:pPr>
              <w:spacing w:before="40" w:after="40"/>
              <w:rPr>
                <w:bCs/>
                <w:sz w:val="20"/>
              </w:rPr>
            </w:pPr>
            <w:r w:rsidRPr="00176C97">
              <w:rPr>
                <w:b/>
                <w:bCs/>
                <w:sz w:val="20"/>
              </w:rPr>
              <w:t>Ereignis:</w:t>
            </w:r>
            <w:r w:rsidRPr="00176C97">
              <w:rPr>
                <w:bCs/>
                <w:sz w:val="20"/>
              </w:rPr>
              <w:t xml:space="preserve"> </w:t>
            </w:r>
            <w:r w:rsidR="006D7509">
              <w:rPr>
                <w:bCs/>
                <w:sz w:val="20"/>
              </w:rPr>
              <w:t xml:space="preserve">Powerup </w:t>
            </w:r>
            <w:r w:rsidR="002960E4">
              <w:rPr>
                <w:bCs/>
                <w:sz w:val="20"/>
              </w:rPr>
              <w:t>einsammelbar, Player wird für eine gewisse Zeit schneller</w:t>
            </w:r>
          </w:p>
        </w:tc>
        <w:tc>
          <w:tcPr>
            <w:tcW w:w="3934" w:type="pct"/>
            <w:gridSpan w:val="4"/>
          </w:tcPr>
          <w:p w14:paraId="5EB40169" w14:textId="3C1AC00B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1126A6">
              <w:rPr>
                <w:b/>
                <w:bCs/>
                <w:sz w:val="20"/>
              </w:rPr>
              <w:t>5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796654">
              <w:rPr>
                <w:b/>
                <w:bCs/>
                <w:sz w:val="20"/>
                <w:lang w:val="en-US"/>
              </w:rPr>
              <w:t>Powerup einsammeln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4B61E290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Powerup einsammeln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2AEC9931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Powerup einsammeln</w:t>
            </w:r>
          </w:p>
        </w:tc>
        <w:tc>
          <w:tcPr>
            <w:tcW w:w="1167" w:type="pct"/>
          </w:tcPr>
          <w:p w14:paraId="0A8C8DEF" w14:textId="7601EFB3" w:rsidR="007E1ABF" w:rsidRPr="007E1ABF" w:rsidRDefault="003A467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für eine gewisse Zeit schneller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56F9A57D" w:rsidR="007E1ABF" w:rsidRPr="007E1ABF" w:rsidRDefault="00861AD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Wenn ein Powerup eingesammelt wird, wird der Spieler über kürzere Zeit schneller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8934B4F" w:rsidR="007E1ABF" w:rsidRPr="007E1ABF" w:rsidRDefault="00861AD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EFDA490" w14:textId="77777777" w:rsidR="00026D80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043D28D0" w14:textId="15371BDB" w:rsidR="007E1ABF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CD310A">
              <w:rPr>
                <w:bCs/>
                <w:sz w:val="20"/>
              </w:rPr>
              <w:t>.</w:t>
            </w:r>
          </w:p>
        </w:tc>
        <w:tc>
          <w:tcPr>
            <w:tcW w:w="3934" w:type="pct"/>
            <w:gridSpan w:val="4"/>
          </w:tcPr>
          <w:p w14:paraId="67DE0F55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3953664A" w14:textId="740F9795" w:rsidR="00026D80" w:rsidRPr="003C5C08" w:rsidRDefault="00026D80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Programm wird gestartet, Levelauswahl erscheint</w:t>
            </w:r>
            <w:r w:rsidR="00CD310A">
              <w:rPr>
                <w:bCs/>
                <w:sz w:val="20"/>
              </w:rPr>
              <w:t>.</w:t>
            </w:r>
          </w:p>
        </w:tc>
      </w:tr>
    </w:tbl>
    <w:p w14:paraId="59CA1735" w14:textId="10E61AF4" w:rsidR="001126A6" w:rsidRDefault="001126A6">
      <w:pPr>
        <w:spacing w:before="0" w:after="0"/>
      </w:pPr>
      <w:bookmarkStart w:id="11" w:name="_Toc276541766"/>
    </w:p>
    <w:p w14:paraId="53E537F6" w14:textId="3ABB0621" w:rsidR="00C40362" w:rsidRDefault="001126A6">
      <w:pPr>
        <w:spacing w:before="0" w:after="0"/>
      </w:pPr>
      <w:r>
        <w:br w:type="page"/>
      </w:r>
    </w:p>
    <w:p w14:paraId="17C06BBF" w14:textId="77777777" w:rsidR="001126A6" w:rsidRDefault="001126A6" w:rsidP="001126A6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2"/>
        <w:gridCol w:w="2589"/>
        <w:gridCol w:w="3442"/>
        <w:gridCol w:w="3372"/>
        <w:gridCol w:w="3979"/>
        <w:gridCol w:w="575"/>
      </w:tblGrid>
      <w:tr w:rsidR="001126A6" w:rsidRPr="00F20189" w14:paraId="1139DD8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BF2402C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794C442" w14:textId="77777777" w:rsidR="001126A6" w:rsidRPr="003C5C08" w:rsidRDefault="001126A6" w:rsidP="000F7205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1126A6" w:rsidRPr="000D6836" w14:paraId="0EB455E3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73F3B3A4" w14:textId="74CA8DB6" w:rsidR="001126A6" w:rsidRPr="003C5C08" w:rsidRDefault="001126A6" w:rsidP="000F7205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1C6569">
              <w:rPr>
                <w:b/>
                <w:bCs/>
                <w:sz w:val="20"/>
              </w:rPr>
              <w:t>Spiel beenden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73F9E9A" w14:textId="24038B67" w:rsidR="001126A6" w:rsidRPr="00383C23" w:rsidRDefault="001126A6" w:rsidP="000F7205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D6836">
              <w:rPr>
                <w:b/>
                <w:bCs/>
                <w:sz w:val="20"/>
                <w:lang w:val="en-US"/>
              </w:rPr>
              <w:t xml:space="preserve">Game Over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1126A6" w:rsidRPr="003713D4" w14:paraId="1E7A232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374F9412" w14:textId="1707721E" w:rsidR="001126A6" w:rsidRPr="00F16950" w:rsidRDefault="001126A6" w:rsidP="000F7205">
            <w:pPr>
              <w:spacing w:before="40" w:after="40"/>
              <w:rPr>
                <w:sz w:val="20"/>
              </w:rPr>
            </w:pPr>
            <w:r w:rsidRPr="00F16950">
              <w:rPr>
                <w:b/>
                <w:bCs/>
                <w:sz w:val="20"/>
              </w:rPr>
              <w:t>Akteure:</w:t>
            </w:r>
            <w:r w:rsidRPr="00F16950">
              <w:rPr>
                <w:bCs/>
                <w:sz w:val="20"/>
              </w:rPr>
              <w:t xml:space="preserve"> </w:t>
            </w:r>
            <w:r w:rsidR="00987D31" w:rsidRPr="00F16950">
              <w:rPr>
                <w:bCs/>
                <w:sz w:val="20"/>
              </w:rPr>
              <w:t xml:space="preserve">Simulationstester, </w:t>
            </w:r>
            <w:r w:rsidR="006A7766" w:rsidRPr="00F16950">
              <w:rPr>
                <w:bCs/>
                <w:sz w:val="20"/>
              </w:rPr>
              <w:t>Player</w:t>
            </w:r>
            <w:r w:rsidR="00987D31" w:rsidRPr="00F16950">
              <w:rPr>
                <w:bCs/>
                <w:sz w:val="20"/>
              </w:rPr>
              <w:t xml:space="preserve">, </w:t>
            </w:r>
            <w:r w:rsidR="00A2705E" w:rsidRPr="00F16950">
              <w:rPr>
                <w:bCs/>
                <w:sz w:val="20"/>
              </w:rPr>
              <w:t>Enemy</w:t>
            </w:r>
            <w:r w:rsidR="00987D31" w:rsidRPr="00F16950">
              <w:rPr>
                <w:bCs/>
                <w:sz w:val="20"/>
              </w:rPr>
              <w:t>, Level1Button, Level2But</w:t>
            </w:r>
            <w:r w:rsidR="00491962" w:rsidRPr="00F16950">
              <w:rPr>
                <w:bCs/>
                <w:sz w:val="20"/>
              </w:rPr>
              <w:t>t</w:t>
            </w:r>
            <w:r w:rsidR="00987D31" w:rsidRPr="00F16950">
              <w:rPr>
                <w:bCs/>
                <w:sz w:val="20"/>
              </w:rPr>
              <w:t>on</w:t>
            </w:r>
            <w:r w:rsidRPr="00F16950">
              <w:rPr>
                <w:b/>
                <w:bCs/>
                <w:sz w:val="20"/>
              </w:rPr>
              <w:br/>
              <w:t xml:space="preserve">Precondition: </w:t>
            </w:r>
            <w:r w:rsidR="003D58F4" w:rsidRPr="00F16950">
              <w:rPr>
                <w:sz w:val="20"/>
              </w:rPr>
              <w:t>Spiel gestartet</w:t>
            </w:r>
          </w:p>
          <w:p w14:paraId="02F04FA2" w14:textId="069ECAEE" w:rsidR="001126A6" w:rsidRPr="00226C1D" w:rsidRDefault="001126A6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A063E9">
              <w:rPr>
                <w:bCs/>
                <w:sz w:val="20"/>
              </w:rPr>
              <w:t xml:space="preserve">Programm </w:t>
            </w:r>
            <w:r w:rsidR="00903D35">
              <w:rPr>
                <w:bCs/>
                <w:sz w:val="20"/>
              </w:rPr>
              <w:t>wird mit einem</w:t>
            </w:r>
            <w:r w:rsidR="00F16950">
              <w:rPr>
                <w:bCs/>
                <w:sz w:val="20"/>
              </w:rPr>
              <w:t xml:space="preserve"> Game Over Screen</w:t>
            </w:r>
            <w:r w:rsidR="00903D35">
              <w:rPr>
                <w:bCs/>
                <w:sz w:val="20"/>
              </w:rPr>
              <w:t xml:space="preserve"> beendet</w:t>
            </w:r>
            <w:r w:rsidR="00F16950">
              <w:rPr>
                <w:bCs/>
                <w:sz w:val="20"/>
              </w:rPr>
              <w:t xml:space="preserve"> und der Player wird entfernt</w:t>
            </w:r>
          </w:p>
        </w:tc>
        <w:tc>
          <w:tcPr>
            <w:tcW w:w="3934" w:type="pct"/>
            <w:gridSpan w:val="4"/>
          </w:tcPr>
          <w:p w14:paraId="582BAC34" w14:textId="41974DF2" w:rsidR="001126A6" w:rsidRPr="003713D4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0D6836">
              <w:rPr>
                <w:bCs/>
                <w:sz w:val="20"/>
              </w:rPr>
              <w:t>Game Over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1126A6" w:rsidRPr="007E1ABF" w14:paraId="56669EB4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EA28A78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CA7037F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3DFA2D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AB35E6C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A3969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1AB96BBB" w14:textId="77777777" w:rsidR="001126A6" w:rsidRPr="007E1ABF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1126A6" w:rsidRPr="007E1ABF" w14:paraId="4007D28F" w14:textId="77777777" w:rsidTr="000F72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E33AF4" w14:textId="77777777" w:rsidR="001126A6" w:rsidRPr="007E1ABF" w:rsidRDefault="001126A6" w:rsidP="000F7205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597B21" w14:textId="1F4D9D13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getötet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CD58EAF" w14:textId="2ACC48EB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getötet</w:t>
            </w:r>
          </w:p>
        </w:tc>
        <w:tc>
          <w:tcPr>
            <w:tcW w:w="1167" w:type="pct"/>
          </w:tcPr>
          <w:p w14:paraId="37CFA66B" w14:textId="61489694" w:rsidR="001126A6" w:rsidRPr="007E1ABF" w:rsidRDefault="007636DB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wird entfernt und das Spiel beendet sich mit einem Game Over Screen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4301E5B" w14:textId="647BEEB7" w:rsidR="001126A6" w:rsidRPr="007E1ABF" w:rsidRDefault="001321F7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Actor Player wird entfernt und das Spiel wird beendet. Der Game Over Screen erscheint anschliessend.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509477A" w14:textId="38FEEE3B" w:rsidR="001126A6" w:rsidRPr="007E1ABF" w:rsidRDefault="00347ACD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OK</w:t>
            </w:r>
          </w:p>
        </w:tc>
      </w:tr>
      <w:tr w:rsidR="001126A6" w:rsidRPr="00F20189" w14:paraId="6B085D82" w14:textId="77777777" w:rsidTr="000F7205">
        <w:tc>
          <w:tcPr>
            <w:tcW w:w="1066" w:type="pct"/>
            <w:gridSpan w:val="2"/>
            <w:shd w:val="clear" w:color="auto" w:fill="D6E3BC" w:themeFill="accent3" w:themeFillTint="66"/>
          </w:tcPr>
          <w:p w14:paraId="41B52F4A" w14:textId="5305F011" w:rsidR="001126A6" w:rsidRPr="003C5C08" w:rsidRDefault="001126A6" w:rsidP="000F7205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1A78F3">
              <w:rPr>
                <w:sz w:val="20"/>
              </w:rPr>
              <w:t>Programm muss neugestartet werden</w:t>
            </w:r>
          </w:p>
        </w:tc>
        <w:tc>
          <w:tcPr>
            <w:tcW w:w="3934" w:type="pct"/>
            <w:gridSpan w:val="4"/>
          </w:tcPr>
          <w:p w14:paraId="6DB57321" w14:textId="77777777" w:rsidR="001126A6" w:rsidRDefault="001126A6" w:rsidP="000F7205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</w:p>
          <w:p w14:paraId="5EE3FA5B" w14:textId="76DECD7B" w:rsidR="00AA067D" w:rsidRPr="00AA067D" w:rsidRDefault="007069A4" w:rsidP="000F720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Programm muss neugestartet werden</w:t>
            </w:r>
          </w:p>
        </w:tc>
      </w:tr>
    </w:tbl>
    <w:p w14:paraId="3AF82602" w14:textId="77777777" w:rsidR="001126A6" w:rsidRPr="00F20189" w:rsidRDefault="001126A6" w:rsidP="001126A6"/>
    <w:p w14:paraId="4486B18C" w14:textId="5FF84E6B" w:rsidR="001126A6" w:rsidRDefault="001126A6">
      <w:pPr>
        <w:spacing w:before="0" w:after="0"/>
        <w:sectPr w:rsidR="001126A6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AA100C1" w:rsidR="00B943E8" w:rsidRPr="00710443" w:rsidRDefault="00B10106" w:rsidP="004E46D1">
            <w:r w:rsidRPr="00710443">
              <w:rPr>
                <w:bCs/>
              </w:rPr>
              <w:t>Die Tests waren für die Durchführung verständlich und nachvollziehbar beschrieben. Alle Tests konnten mit erfolgreich gekennzeichnet werden.</w:t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387DE51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="00B10106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0C2BBA82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B10106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  <w:t>Unterschrift (</w:t>
            </w:r>
            <w:r w:rsidR="00710443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 xml:space="preserve">, </w:t>
            </w:r>
            <w:r w:rsidR="00710443">
              <w:rPr>
                <w:b/>
                <w:bCs/>
              </w:rPr>
              <w:t>Abrham Habtom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3C3EC62D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B10106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  <w:t>Unterschrift (</w:t>
            </w:r>
            <w:r w:rsidR="00710443">
              <w:rPr>
                <w:b/>
                <w:bCs/>
              </w:rPr>
              <w:t>31.01.2023</w:t>
            </w:r>
            <w:r w:rsidRPr="00F20189">
              <w:rPr>
                <w:b/>
                <w:bCs/>
              </w:rPr>
              <w:t>,</w:t>
            </w:r>
            <w:r w:rsidR="00710443">
              <w:rPr>
                <w:b/>
                <w:bCs/>
              </w:rPr>
              <w:t xml:space="preserve"> Sirius Schürmann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8E24" w14:textId="77777777" w:rsidR="0079179D" w:rsidRDefault="0079179D">
      <w:r>
        <w:separator/>
      </w:r>
    </w:p>
  </w:endnote>
  <w:endnote w:type="continuationSeparator" w:id="0">
    <w:p w14:paraId="181A671D" w14:textId="77777777" w:rsidR="0079179D" w:rsidRDefault="0079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F3F5" w14:textId="77777777" w:rsidR="0079179D" w:rsidRDefault="0079179D">
      <w:r>
        <w:separator/>
      </w:r>
    </w:p>
  </w:footnote>
  <w:footnote w:type="continuationSeparator" w:id="0">
    <w:p w14:paraId="774BE26B" w14:textId="77777777" w:rsidR="0079179D" w:rsidRDefault="0079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8035157">
    <w:abstractNumId w:val="3"/>
  </w:num>
  <w:num w:numId="2" w16cid:durableId="1503424585">
    <w:abstractNumId w:val="20"/>
  </w:num>
  <w:num w:numId="3" w16cid:durableId="2121870758">
    <w:abstractNumId w:val="9"/>
  </w:num>
  <w:num w:numId="4" w16cid:durableId="612326730">
    <w:abstractNumId w:val="18"/>
  </w:num>
  <w:num w:numId="5" w16cid:durableId="142504075">
    <w:abstractNumId w:val="18"/>
  </w:num>
  <w:num w:numId="6" w16cid:durableId="1837649508">
    <w:abstractNumId w:val="13"/>
  </w:num>
  <w:num w:numId="7" w16cid:durableId="1971323834">
    <w:abstractNumId w:val="5"/>
  </w:num>
  <w:num w:numId="8" w16cid:durableId="902519546">
    <w:abstractNumId w:val="12"/>
  </w:num>
  <w:num w:numId="9" w16cid:durableId="1120798758">
    <w:abstractNumId w:val="10"/>
  </w:num>
  <w:num w:numId="10" w16cid:durableId="122116857">
    <w:abstractNumId w:val="8"/>
  </w:num>
  <w:num w:numId="11" w16cid:durableId="601567386">
    <w:abstractNumId w:val="0"/>
  </w:num>
  <w:num w:numId="12" w16cid:durableId="1304700912">
    <w:abstractNumId w:val="14"/>
  </w:num>
  <w:num w:numId="13" w16cid:durableId="2012416631">
    <w:abstractNumId w:val="7"/>
  </w:num>
  <w:num w:numId="14" w16cid:durableId="163208620">
    <w:abstractNumId w:val="15"/>
  </w:num>
  <w:num w:numId="15" w16cid:durableId="1773895127">
    <w:abstractNumId w:val="4"/>
  </w:num>
  <w:num w:numId="16" w16cid:durableId="1969311534">
    <w:abstractNumId w:val="11"/>
  </w:num>
  <w:num w:numId="17" w16cid:durableId="445151786">
    <w:abstractNumId w:val="2"/>
  </w:num>
  <w:num w:numId="18" w16cid:durableId="1525822158">
    <w:abstractNumId w:val="1"/>
  </w:num>
  <w:num w:numId="19" w16cid:durableId="1326401894">
    <w:abstractNumId w:val="19"/>
  </w:num>
  <w:num w:numId="20" w16cid:durableId="1587379684">
    <w:abstractNumId w:val="6"/>
  </w:num>
  <w:num w:numId="21" w16cid:durableId="780150855">
    <w:abstractNumId w:val="17"/>
  </w:num>
  <w:num w:numId="22" w16cid:durableId="1896620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24DCC"/>
    <w:rsid w:val="00026D80"/>
    <w:rsid w:val="00041AF8"/>
    <w:rsid w:val="0004783A"/>
    <w:rsid w:val="00056B93"/>
    <w:rsid w:val="00063BC7"/>
    <w:rsid w:val="00071867"/>
    <w:rsid w:val="00071946"/>
    <w:rsid w:val="00073C47"/>
    <w:rsid w:val="00082898"/>
    <w:rsid w:val="000847DA"/>
    <w:rsid w:val="00096C27"/>
    <w:rsid w:val="000A2743"/>
    <w:rsid w:val="000A6F13"/>
    <w:rsid w:val="000A7E6B"/>
    <w:rsid w:val="000C5E77"/>
    <w:rsid w:val="000D6836"/>
    <w:rsid w:val="000E5E92"/>
    <w:rsid w:val="000F0FC0"/>
    <w:rsid w:val="000F11A3"/>
    <w:rsid w:val="000F5B5A"/>
    <w:rsid w:val="0010550F"/>
    <w:rsid w:val="001105AD"/>
    <w:rsid w:val="00110EBF"/>
    <w:rsid w:val="001126A6"/>
    <w:rsid w:val="00112BBE"/>
    <w:rsid w:val="00116CF5"/>
    <w:rsid w:val="001222EE"/>
    <w:rsid w:val="00126097"/>
    <w:rsid w:val="00130D47"/>
    <w:rsid w:val="001321F7"/>
    <w:rsid w:val="00132F3E"/>
    <w:rsid w:val="00140272"/>
    <w:rsid w:val="00141BDD"/>
    <w:rsid w:val="001508D0"/>
    <w:rsid w:val="00151AB6"/>
    <w:rsid w:val="00152272"/>
    <w:rsid w:val="0015294C"/>
    <w:rsid w:val="00153214"/>
    <w:rsid w:val="001575AC"/>
    <w:rsid w:val="00161A36"/>
    <w:rsid w:val="001726E7"/>
    <w:rsid w:val="00176C97"/>
    <w:rsid w:val="0018554E"/>
    <w:rsid w:val="0018666E"/>
    <w:rsid w:val="00191B2E"/>
    <w:rsid w:val="00195488"/>
    <w:rsid w:val="001A1C07"/>
    <w:rsid w:val="001A78F3"/>
    <w:rsid w:val="001B632C"/>
    <w:rsid w:val="001C6569"/>
    <w:rsid w:val="001C6F80"/>
    <w:rsid w:val="001D5D41"/>
    <w:rsid w:val="001E18D7"/>
    <w:rsid w:val="001E7862"/>
    <w:rsid w:val="00207B31"/>
    <w:rsid w:val="00216983"/>
    <w:rsid w:val="00217F1E"/>
    <w:rsid w:val="00225719"/>
    <w:rsid w:val="00226C1D"/>
    <w:rsid w:val="0023049B"/>
    <w:rsid w:val="00231595"/>
    <w:rsid w:val="0023431F"/>
    <w:rsid w:val="00241891"/>
    <w:rsid w:val="00247D2E"/>
    <w:rsid w:val="002506B9"/>
    <w:rsid w:val="00257A4E"/>
    <w:rsid w:val="00266422"/>
    <w:rsid w:val="00272E3D"/>
    <w:rsid w:val="00277C4C"/>
    <w:rsid w:val="00285179"/>
    <w:rsid w:val="00290F10"/>
    <w:rsid w:val="00291973"/>
    <w:rsid w:val="00295CF0"/>
    <w:rsid w:val="002960E4"/>
    <w:rsid w:val="002A17D0"/>
    <w:rsid w:val="002C55B7"/>
    <w:rsid w:val="002C7A9F"/>
    <w:rsid w:val="002E3C78"/>
    <w:rsid w:val="002E3CD2"/>
    <w:rsid w:val="002F4A80"/>
    <w:rsid w:val="00300DED"/>
    <w:rsid w:val="00332D03"/>
    <w:rsid w:val="00337E19"/>
    <w:rsid w:val="003432D2"/>
    <w:rsid w:val="003440F5"/>
    <w:rsid w:val="00347ACD"/>
    <w:rsid w:val="003525B1"/>
    <w:rsid w:val="0035474E"/>
    <w:rsid w:val="00366891"/>
    <w:rsid w:val="003713D4"/>
    <w:rsid w:val="00373A96"/>
    <w:rsid w:val="00377339"/>
    <w:rsid w:val="00383C23"/>
    <w:rsid w:val="00393715"/>
    <w:rsid w:val="003A2DF5"/>
    <w:rsid w:val="003A4673"/>
    <w:rsid w:val="003A6A91"/>
    <w:rsid w:val="003B489D"/>
    <w:rsid w:val="003C175D"/>
    <w:rsid w:val="003C5C08"/>
    <w:rsid w:val="003D2A4A"/>
    <w:rsid w:val="003D4990"/>
    <w:rsid w:val="003D58F4"/>
    <w:rsid w:val="00403630"/>
    <w:rsid w:val="00407A5B"/>
    <w:rsid w:val="00410330"/>
    <w:rsid w:val="00412427"/>
    <w:rsid w:val="00423361"/>
    <w:rsid w:val="00445289"/>
    <w:rsid w:val="004479FE"/>
    <w:rsid w:val="00450A7A"/>
    <w:rsid w:val="00455F2D"/>
    <w:rsid w:val="00460C06"/>
    <w:rsid w:val="00460D20"/>
    <w:rsid w:val="00461470"/>
    <w:rsid w:val="0046419C"/>
    <w:rsid w:val="004647CA"/>
    <w:rsid w:val="00464ECE"/>
    <w:rsid w:val="00473643"/>
    <w:rsid w:val="004742FC"/>
    <w:rsid w:val="00484606"/>
    <w:rsid w:val="00491962"/>
    <w:rsid w:val="004933FD"/>
    <w:rsid w:val="00495128"/>
    <w:rsid w:val="00496436"/>
    <w:rsid w:val="004A27A3"/>
    <w:rsid w:val="004A31E8"/>
    <w:rsid w:val="004A3EBF"/>
    <w:rsid w:val="004B5C00"/>
    <w:rsid w:val="004D43BB"/>
    <w:rsid w:val="004D7FB4"/>
    <w:rsid w:val="004E2045"/>
    <w:rsid w:val="004E57A9"/>
    <w:rsid w:val="004F0DF9"/>
    <w:rsid w:val="004F24C0"/>
    <w:rsid w:val="00502000"/>
    <w:rsid w:val="00502A8A"/>
    <w:rsid w:val="005168FD"/>
    <w:rsid w:val="0053004C"/>
    <w:rsid w:val="00535CB5"/>
    <w:rsid w:val="00537FFC"/>
    <w:rsid w:val="00540174"/>
    <w:rsid w:val="005404F4"/>
    <w:rsid w:val="00540D97"/>
    <w:rsid w:val="00543F17"/>
    <w:rsid w:val="00546B01"/>
    <w:rsid w:val="005515BB"/>
    <w:rsid w:val="005726D1"/>
    <w:rsid w:val="005820D8"/>
    <w:rsid w:val="00596167"/>
    <w:rsid w:val="0059799B"/>
    <w:rsid w:val="005A3F2E"/>
    <w:rsid w:val="005C2076"/>
    <w:rsid w:val="005C3DCA"/>
    <w:rsid w:val="005C5878"/>
    <w:rsid w:val="005D3D7A"/>
    <w:rsid w:val="005D768A"/>
    <w:rsid w:val="005F5C77"/>
    <w:rsid w:val="005F76E4"/>
    <w:rsid w:val="00606718"/>
    <w:rsid w:val="00607817"/>
    <w:rsid w:val="00611041"/>
    <w:rsid w:val="00642199"/>
    <w:rsid w:val="006459F9"/>
    <w:rsid w:val="0065024E"/>
    <w:rsid w:val="00650BA3"/>
    <w:rsid w:val="0065141A"/>
    <w:rsid w:val="0066468C"/>
    <w:rsid w:val="0067690F"/>
    <w:rsid w:val="0068143A"/>
    <w:rsid w:val="0068326B"/>
    <w:rsid w:val="00683531"/>
    <w:rsid w:val="00685BB9"/>
    <w:rsid w:val="00691BCE"/>
    <w:rsid w:val="006936A7"/>
    <w:rsid w:val="00693C88"/>
    <w:rsid w:val="006A36ED"/>
    <w:rsid w:val="006A7766"/>
    <w:rsid w:val="006B4D09"/>
    <w:rsid w:val="006B7E9D"/>
    <w:rsid w:val="006C2A53"/>
    <w:rsid w:val="006D178C"/>
    <w:rsid w:val="006D4D46"/>
    <w:rsid w:val="006D4F86"/>
    <w:rsid w:val="006D656B"/>
    <w:rsid w:val="006D7509"/>
    <w:rsid w:val="006E14BA"/>
    <w:rsid w:val="006F3EE7"/>
    <w:rsid w:val="006F42B1"/>
    <w:rsid w:val="006F6222"/>
    <w:rsid w:val="007069A4"/>
    <w:rsid w:val="00710443"/>
    <w:rsid w:val="00717DDD"/>
    <w:rsid w:val="007276AC"/>
    <w:rsid w:val="007315AD"/>
    <w:rsid w:val="007418D5"/>
    <w:rsid w:val="00743ACC"/>
    <w:rsid w:val="007515D9"/>
    <w:rsid w:val="007636DB"/>
    <w:rsid w:val="00764F0D"/>
    <w:rsid w:val="00765D3D"/>
    <w:rsid w:val="00766909"/>
    <w:rsid w:val="00766BA1"/>
    <w:rsid w:val="007747CB"/>
    <w:rsid w:val="00775801"/>
    <w:rsid w:val="00785541"/>
    <w:rsid w:val="00786C20"/>
    <w:rsid w:val="0079179D"/>
    <w:rsid w:val="00793BCF"/>
    <w:rsid w:val="00794B33"/>
    <w:rsid w:val="00796654"/>
    <w:rsid w:val="007A5B7F"/>
    <w:rsid w:val="007B6FC0"/>
    <w:rsid w:val="007E1ABF"/>
    <w:rsid w:val="008052A2"/>
    <w:rsid w:val="0080707D"/>
    <w:rsid w:val="0081106B"/>
    <w:rsid w:val="00825508"/>
    <w:rsid w:val="00826D2C"/>
    <w:rsid w:val="0083389E"/>
    <w:rsid w:val="00843BD1"/>
    <w:rsid w:val="00861849"/>
    <w:rsid w:val="00861ADF"/>
    <w:rsid w:val="00862009"/>
    <w:rsid w:val="008733A0"/>
    <w:rsid w:val="00877AA6"/>
    <w:rsid w:val="00881647"/>
    <w:rsid w:val="00887237"/>
    <w:rsid w:val="00887872"/>
    <w:rsid w:val="008A0A5D"/>
    <w:rsid w:val="008A1A5C"/>
    <w:rsid w:val="008A47CF"/>
    <w:rsid w:val="008A5379"/>
    <w:rsid w:val="008B355A"/>
    <w:rsid w:val="008C1342"/>
    <w:rsid w:val="008C3F45"/>
    <w:rsid w:val="008C652D"/>
    <w:rsid w:val="008C7A3C"/>
    <w:rsid w:val="008D5E55"/>
    <w:rsid w:val="008D7E9D"/>
    <w:rsid w:val="008E0E52"/>
    <w:rsid w:val="008E5A27"/>
    <w:rsid w:val="00903D35"/>
    <w:rsid w:val="00905605"/>
    <w:rsid w:val="009107B6"/>
    <w:rsid w:val="00912EC7"/>
    <w:rsid w:val="00916545"/>
    <w:rsid w:val="00930E85"/>
    <w:rsid w:val="009314B8"/>
    <w:rsid w:val="00936A3D"/>
    <w:rsid w:val="00950C07"/>
    <w:rsid w:val="00951B2A"/>
    <w:rsid w:val="00966727"/>
    <w:rsid w:val="009753C3"/>
    <w:rsid w:val="00976C8C"/>
    <w:rsid w:val="00987D31"/>
    <w:rsid w:val="0099382D"/>
    <w:rsid w:val="00993ED8"/>
    <w:rsid w:val="009A25DE"/>
    <w:rsid w:val="009A6932"/>
    <w:rsid w:val="009B4DF6"/>
    <w:rsid w:val="009C3C7B"/>
    <w:rsid w:val="009C5986"/>
    <w:rsid w:val="009E2664"/>
    <w:rsid w:val="009F0E07"/>
    <w:rsid w:val="009F2A57"/>
    <w:rsid w:val="00A01502"/>
    <w:rsid w:val="00A017EE"/>
    <w:rsid w:val="00A04E1D"/>
    <w:rsid w:val="00A063E9"/>
    <w:rsid w:val="00A17146"/>
    <w:rsid w:val="00A2705E"/>
    <w:rsid w:val="00A3265D"/>
    <w:rsid w:val="00A351E5"/>
    <w:rsid w:val="00A3621A"/>
    <w:rsid w:val="00A367E7"/>
    <w:rsid w:val="00A44D45"/>
    <w:rsid w:val="00A4718B"/>
    <w:rsid w:val="00A5257D"/>
    <w:rsid w:val="00A5260B"/>
    <w:rsid w:val="00A61281"/>
    <w:rsid w:val="00A61488"/>
    <w:rsid w:val="00A65E32"/>
    <w:rsid w:val="00A66480"/>
    <w:rsid w:val="00A67194"/>
    <w:rsid w:val="00A7073C"/>
    <w:rsid w:val="00A7265E"/>
    <w:rsid w:val="00A76B2F"/>
    <w:rsid w:val="00A856F6"/>
    <w:rsid w:val="00A866A6"/>
    <w:rsid w:val="00A94299"/>
    <w:rsid w:val="00A96D01"/>
    <w:rsid w:val="00A96F65"/>
    <w:rsid w:val="00A97A53"/>
    <w:rsid w:val="00AA067D"/>
    <w:rsid w:val="00AA1ADA"/>
    <w:rsid w:val="00AA37F8"/>
    <w:rsid w:val="00AB7CC0"/>
    <w:rsid w:val="00AC4A22"/>
    <w:rsid w:val="00AD098E"/>
    <w:rsid w:val="00AD2F9B"/>
    <w:rsid w:val="00AD3172"/>
    <w:rsid w:val="00AD4B28"/>
    <w:rsid w:val="00AE553E"/>
    <w:rsid w:val="00AE6674"/>
    <w:rsid w:val="00AE758A"/>
    <w:rsid w:val="00AF2E40"/>
    <w:rsid w:val="00B01D05"/>
    <w:rsid w:val="00B0561D"/>
    <w:rsid w:val="00B05B16"/>
    <w:rsid w:val="00B10106"/>
    <w:rsid w:val="00B134D9"/>
    <w:rsid w:val="00B16DA3"/>
    <w:rsid w:val="00B2181B"/>
    <w:rsid w:val="00B32F69"/>
    <w:rsid w:val="00B35160"/>
    <w:rsid w:val="00B430B8"/>
    <w:rsid w:val="00B83A3B"/>
    <w:rsid w:val="00B86996"/>
    <w:rsid w:val="00B902AC"/>
    <w:rsid w:val="00B943E8"/>
    <w:rsid w:val="00BA18D2"/>
    <w:rsid w:val="00BA25D9"/>
    <w:rsid w:val="00BA633F"/>
    <w:rsid w:val="00BB3D51"/>
    <w:rsid w:val="00BD0F71"/>
    <w:rsid w:val="00BD3661"/>
    <w:rsid w:val="00BD6493"/>
    <w:rsid w:val="00BE0676"/>
    <w:rsid w:val="00BE4B91"/>
    <w:rsid w:val="00BE61F9"/>
    <w:rsid w:val="00BE7445"/>
    <w:rsid w:val="00BF15EB"/>
    <w:rsid w:val="00BF313E"/>
    <w:rsid w:val="00C0346E"/>
    <w:rsid w:val="00C04851"/>
    <w:rsid w:val="00C0581C"/>
    <w:rsid w:val="00C06AF3"/>
    <w:rsid w:val="00C14D20"/>
    <w:rsid w:val="00C22B1E"/>
    <w:rsid w:val="00C242F5"/>
    <w:rsid w:val="00C40362"/>
    <w:rsid w:val="00C41A1E"/>
    <w:rsid w:val="00C55324"/>
    <w:rsid w:val="00C62B2B"/>
    <w:rsid w:val="00C64600"/>
    <w:rsid w:val="00C70401"/>
    <w:rsid w:val="00C718BE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310A"/>
    <w:rsid w:val="00CD4305"/>
    <w:rsid w:val="00D0411A"/>
    <w:rsid w:val="00D05891"/>
    <w:rsid w:val="00D130C9"/>
    <w:rsid w:val="00D131FD"/>
    <w:rsid w:val="00D152CB"/>
    <w:rsid w:val="00D204E4"/>
    <w:rsid w:val="00D20543"/>
    <w:rsid w:val="00D25779"/>
    <w:rsid w:val="00D30E3A"/>
    <w:rsid w:val="00D34801"/>
    <w:rsid w:val="00D367D5"/>
    <w:rsid w:val="00D454EF"/>
    <w:rsid w:val="00D53286"/>
    <w:rsid w:val="00D54A04"/>
    <w:rsid w:val="00D60E59"/>
    <w:rsid w:val="00D6492F"/>
    <w:rsid w:val="00D706F5"/>
    <w:rsid w:val="00D76466"/>
    <w:rsid w:val="00DB66EC"/>
    <w:rsid w:val="00DC1BDA"/>
    <w:rsid w:val="00DD0332"/>
    <w:rsid w:val="00DD11A1"/>
    <w:rsid w:val="00DE09DB"/>
    <w:rsid w:val="00DE29AF"/>
    <w:rsid w:val="00DE5F0A"/>
    <w:rsid w:val="00DE69FA"/>
    <w:rsid w:val="00DF6003"/>
    <w:rsid w:val="00DF7459"/>
    <w:rsid w:val="00E06091"/>
    <w:rsid w:val="00E1258D"/>
    <w:rsid w:val="00E139A2"/>
    <w:rsid w:val="00E15F12"/>
    <w:rsid w:val="00E2076E"/>
    <w:rsid w:val="00E21597"/>
    <w:rsid w:val="00E30ADD"/>
    <w:rsid w:val="00E34684"/>
    <w:rsid w:val="00E37630"/>
    <w:rsid w:val="00E401BC"/>
    <w:rsid w:val="00E41C19"/>
    <w:rsid w:val="00E41C64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91761"/>
    <w:rsid w:val="00EA1A39"/>
    <w:rsid w:val="00EB1AEE"/>
    <w:rsid w:val="00EB6507"/>
    <w:rsid w:val="00EB7D5A"/>
    <w:rsid w:val="00EC04AC"/>
    <w:rsid w:val="00EC0EDF"/>
    <w:rsid w:val="00ED2CA4"/>
    <w:rsid w:val="00EE0E08"/>
    <w:rsid w:val="00EE31F0"/>
    <w:rsid w:val="00EE3208"/>
    <w:rsid w:val="00EE4844"/>
    <w:rsid w:val="00EE59FD"/>
    <w:rsid w:val="00EE5F6D"/>
    <w:rsid w:val="00EE6C75"/>
    <w:rsid w:val="00EE75D9"/>
    <w:rsid w:val="00EF12F6"/>
    <w:rsid w:val="00EF6CA3"/>
    <w:rsid w:val="00F0253C"/>
    <w:rsid w:val="00F0644F"/>
    <w:rsid w:val="00F1083A"/>
    <w:rsid w:val="00F162B5"/>
    <w:rsid w:val="00F16950"/>
    <w:rsid w:val="00F26827"/>
    <w:rsid w:val="00F30286"/>
    <w:rsid w:val="00F36A08"/>
    <w:rsid w:val="00F419EC"/>
    <w:rsid w:val="00F5764E"/>
    <w:rsid w:val="00F70571"/>
    <w:rsid w:val="00F75655"/>
    <w:rsid w:val="00F802D7"/>
    <w:rsid w:val="00F94806"/>
    <w:rsid w:val="00F97938"/>
    <w:rsid w:val="00FA4B77"/>
    <w:rsid w:val="00FB3DC9"/>
    <w:rsid w:val="00FB4A22"/>
    <w:rsid w:val="00FB50C0"/>
    <w:rsid w:val="00FB6C0D"/>
    <w:rsid w:val="00FB7969"/>
    <w:rsid w:val="00FC26F1"/>
    <w:rsid w:val="00FD5180"/>
    <w:rsid w:val="00FD60B6"/>
    <w:rsid w:val="00FE76B1"/>
    <w:rsid w:val="00FF2CB3"/>
    <w:rsid w:val="00F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870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Sirius Schürmann</cp:lastModifiedBy>
  <cp:revision>210</cp:revision>
  <cp:lastPrinted>2023-01-31T15:06:00Z</cp:lastPrinted>
  <dcterms:created xsi:type="dcterms:W3CDTF">2023-01-10T13:32:00Z</dcterms:created>
  <dcterms:modified xsi:type="dcterms:W3CDTF">2023-01-31T15:06:00Z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