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520BE924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2FE05781" w:rsidR="005168FD" w:rsidRDefault="00662DC7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Mohamed</w:t>
            </w:r>
          </w:p>
          <w:p w14:paraId="03B8320C" w14:textId="7D4D8838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3339B6FF" w:rsidR="005168FD" w:rsidRDefault="00662DC7" w:rsidP="00410330">
            <w:pPr>
              <w:rPr>
                <w:sz w:val="18"/>
              </w:rPr>
            </w:pPr>
            <w:r>
              <w:rPr>
                <w:sz w:val="18"/>
              </w:rPr>
              <w:t>Adan</w:t>
            </w:r>
          </w:p>
          <w:p w14:paraId="4C64B706" w14:textId="226FBB51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54E47CEA" w:rsidR="005168FD" w:rsidRPr="00A97A53" w:rsidRDefault="00546B01" w:rsidP="00FB3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10.01.2022</w:t>
            </w: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0AB39401" w:rsidR="005168FD" w:rsidRPr="00A97A53" w:rsidRDefault="00546B01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BI19a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4947AECD" w:rsidR="005168FD" w:rsidRPr="00A97A53" w:rsidRDefault="00546B01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Sirdan</w:t>
            </w:r>
            <w:proofErr w:type="spellEnd"/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berschrift2"/>
      </w:pPr>
      <w:bookmarkStart w:id="1" w:name="_Toc276541753"/>
      <w:r w:rsidRPr="00BE7CC6">
        <w:t>Ziel des Tests</w:t>
      </w:r>
      <w:bookmarkEnd w:id="1"/>
    </w:p>
    <w:p w14:paraId="46EC74A8" w14:textId="021A71EB" w:rsidR="00AA1ADA" w:rsidRPr="00927F21" w:rsidRDefault="004A3EBF" w:rsidP="00AA1ADA">
      <w:pPr>
        <w:rPr>
          <w:lang w:eastAsia="de-DE"/>
        </w:rPr>
      </w:pPr>
      <w:r>
        <w:rPr>
          <w:lang w:eastAsia="de-DE"/>
        </w:rPr>
        <w:t>Die Funktionalität in den getesteten Bereichen soll mit den Testfällen gewährleistet und beurteilt werden.</w:t>
      </w:r>
    </w:p>
    <w:p w14:paraId="78442DCA" w14:textId="77777777" w:rsidR="00AA1ADA" w:rsidRDefault="00AA1ADA" w:rsidP="00AA1ADA">
      <w:pPr>
        <w:pStyle w:val="berschrift2"/>
      </w:pPr>
      <w:bookmarkStart w:id="2" w:name="_Toc276541754"/>
      <w:r w:rsidRPr="00BE7CC6">
        <w:t>Art des Tests</w:t>
      </w:r>
      <w:bookmarkEnd w:id="2"/>
    </w:p>
    <w:p w14:paraId="6A9D99A3" w14:textId="620BC4E0" w:rsidR="00AA1ADA" w:rsidRPr="00EE31F0" w:rsidRDefault="00AA1ADA" w:rsidP="00AA1ADA">
      <w:pPr>
        <w:rPr>
          <w:lang w:eastAsia="de-DE"/>
        </w:rPr>
      </w:pPr>
      <w:r w:rsidRPr="00EE31F0">
        <w:rPr>
          <w:lang w:eastAsia="de-DE"/>
        </w:rPr>
        <w:t>Blackbox-Test</w:t>
      </w:r>
      <w:r w:rsidR="00EE31F0" w:rsidRPr="00EE31F0">
        <w:rPr>
          <w:lang w:eastAsia="de-DE"/>
        </w:rPr>
        <w:t>.</w:t>
      </w:r>
    </w:p>
    <w:p w14:paraId="3B1BFAC6" w14:textId="77777777" w:rsidR="00AA1ADA" w:rsidRDefault="00AA1ADA" w:rsidP="00AA1AD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3B7061BC" w14:textId="206FE63D" w:rsidR="00AA1ADA" w:rsidRPr="00AD4B28" w:rsidRDefault="00786C20" w:rsidP="00AA1ADA">
      <w:pPr>
        <w:rPr>
          <w:lang w:eastAsia="de-DE"/>
        </w:rPr>
      </w:pPr>
      <w:r w:rsidRPr="00AD4B28">
        <w:rPr>
          <w:lang w:eastAsia="de-DE"/>
        </w:rPr>
        <w:t xml:space="preserve">Laptop, </w:t>
      </w:r>
      <w:proofErr w:type="spellStart"/>
      <w:r w:rsidRPr="00AD4B28">
        <w:rPr>
          <w:lang w:eastAsia="de-DE"/>
        </w:rPr>
        <w:t>Greenfoot</w:t>
      </w:r>
      <w:proofErr w:type="spellEnd"/>
      <w:r w:rsidR="00AD4B28">
        <w:rPr>
          <w:lang w:eastAsia="de-DE"/>
        </w:rPr>
        <w:t>, Internet</w:t>
      </w:r>
      <w:r w:rsidR="00B134D9">
        <w:rPr>
          <w:lang w:eastAsia="de-DE"/>
        </w:rPr>
        <w:t>.</w:t>
      </w:r>
    </w:p>
    <w:p w14:paraId="61624109" w14:textId="77777777" w:rsidR="00AA1ADA" w:rsidRPr="00D05891" w:rsidRDefault="00AA1ADA" w:rsidP="00AA1ADA">
      <w:pPr>
        <w:pStyle w:val="berschrift2"/>
      </w:pPr>
      <w:bookmarkStart w:id="4" w:name="_Toc276541757"/>
      <w:r w:rsidRPr="00D05891">
        <w:t>Anforderung an das Testobjekt</w:t>
      </w:r>
      <w:bookmarkEnd w:id="4"/>
    </w:p>
    <w:p w14:paraId="1165EB03" w14:textId="1458A7DB" w:rsidR="00AA1ADA" w:rsidRPr="00D05891" w:rsidRDefault="00AD4B28" w:rsidP="00AA1ADA">
      <w:pPr>
        <w:rPr>
          <w:lang w:eastAsia="de-DE"/>
        </w:rPr>
      </w:pPr>
      <w:r w:rsidRPr="00D05891">
        <w:rPr>
          <w:lang w:eastAsia="de-DE"/>
        </w:rPr>
        <w:t>Levelauswahl,</w:t>
      </w:r>
      <w:r w:rsidR="002E3CD2" w:rsidRPr="00D05891">
        <w:rPr>
          <w:lang w:eastAsia="de-DE"/>
        </w:rPr>
        <w:t xml:space="preserve"> eingeschränkter</w:t>
      </w:r>
      <w:r w:rsidR="00B134D9" w:rsidRPr="00D05891">
        <w:rPr>
          <w:lang w:eastAsia="de-DE"/>
        </w:rPr>
        <w:t xml:space="preserve"> </w:t>
      </w:r>
      <w:r w:rsidR="002E3CD2" w:rsidRPr="00D05891">
        <w:rPr>
          <w:lang w:eastAsia="de-DE"/>
        </w:rPr>
        <w:t>Bewegungsraum</w:t>
      </w:r>
    </w:p>
    <w:p w14:paraId="0DF5856B" w14:textId="77777777" w:rsidR="00AA1ADA" w:rsidRDefault="00AA1ADA" w:rsidP="00AA1AD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49093821" w:rsidR="00AA1ADA" w:rsidRPr="00642199" w:rsidRDefault="00642199" w:rsidP="00AA1ADA">
      <w:pPr>
        <w:rPr>
          <w:lang w:eastAsia="de-DE"/>
        </w:rPr>
      </w:pPr>
      <w:r w:rsidRPr="00642199">
        <w:rPr>
          <w:lang w:eastAsia="de-DE"/>
        </w:rPr>
        <w:t>Motivation</w:t>
      </w:r>
      <w:r>
        <w:rPr>
          <w:lang w:eastAsia="de-DE"/>
        </w:rPr>
        <w:t>.</w:t>
      </w:r>
    </w:p>
    <w:p w14:paraId="2ED8A4F1" w14:textId="77777777" w:rsidR="00AA1ADA" w:rsidRPr="00D05891" w:rsidRDefault="00AA1ADA" w:rsidP="00AA1ADA">
      <w:pPr>
        <w:pStyle w:val="berschrift2"/>
      </w:pPr>
      <w:bookmarkStart w:id="6" w:name="_Toc276541758"/>
      <w:r w:rsidRPr="00D05891">
        <w:t>Abbruchkriterien</w:t>
      </w:r>
      <w:bookmarkEnd w:id="6"/>
    </w:p>
    <w:p w14:paraId="483C7F07" w14:textId="3075A343" w:rsidR="00AA1ADA" w:rsidRPr="00D05891" w:rsidRDefault="00AA1ADA" w:rsidP="00AA1ADA">
      <w:pPr>
        <w:rPr>
          <w:lang w:eastAsia="de-DE"/>
        </w:rPr>
      </w:pPr>
      <w:r w:rsidRPr="00D05891">
        <w:rPr>
          <w:lang w:eastAsia="de-DE"/>
        </w:rPr>
        <w:t>Fehlermeldungen in der Konsole</w:t>
      </w:r>
      <w:r w:rsidR="006D656B" w:rsidRPr="00D05891">
        <w:rPr>
          <w:lang w:eastAsia="de-DE"/>
        </w:rPr>
        <w:t>, Absturz des Programms, fehlerhafte Ausführung</w:t>
      </w:r>
      <w:r w:rsidR="00C718BE" w:rsidRPr="00D05891">
        <w:rPr>
          <w:lang w:eastAsia="de-DE"/>
        </w:rPr>
        <w:t>.</w:t>
      </w:r>
    </w:p>
    <w:p w14:paraId="53E20256" w14:textId="77777777" w:rsidR="00AA1ADA" w:rsidRPr="00927F21" w:rsidRDefault="00AA1ADA" w:rsidP="00AA1ADA">
      <w:pPr>
        <w:pStyle w:val="berschrift2"/>
      </w:pPr>
      <w:bookmarkStart w:id="7" w:name="_Toc276541759"/>
      <w:r w:rsidRPr="00BE7CC6">
        <w:t>Weiteres</w:t>
      </w:r>
      <w:bookmarkEnd w:id="7"/>
    </w:p>
    <w:p w14:paraId="19262B13" w14:textId="199D3A94" w:rsidR="00DE5F0A" w:rsidRPr="00F20189" w:rsidRDefault="008C652D" w:rsidP="00DE5F0A">
      <w:r>
        <w:rPr>
          <w:color w:val="4F81BD" w:themeColor="accent1"/>
        </w:rPr>
        <w:t>-</w:t>
      </w:r>
    </w:p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5871D64E" w:rsidR="00DE5F0A" w:rsidRPr="00F20189" w:rsidRDefault="00BE0676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Coincatcher</w:t>
            </w:r>
            <w:proofErr w:type="spellEnd"/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4F00AD68" w:rsidR="00DE5F0A" w:rsidRPr="00F20189" w:rsidRDefault="00BE0676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V1.0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1DB57CC8" w:rsidR="00DE5F0A" w:rsidRPr="00F20189" w:rsidRDefault="008A0A5D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Coincatcher</w:t>
            </w:r>
            <w:proofErr w:type="spellEnd"/>
            <w:r w:rsidR="00B32F69">
              <w:rPr>
                <w:i/>
                <w:iCs/>
              </w:rPr>
              <w:t xml:space="preserve"> Programmordner</w:t>
            </w: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16AFC26D" w:rsidR="00DE5F0A" w:rsidRPr="00F20189" w:rsidRDefault="00596167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Michael Kellenberger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461F4193" w:rsidR="00DE5F0A" w:rsidRPr="00F20189" w:rsidRDefault="00662DC7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Adan Mohamed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2F17FE6D" w:rsidR="00DE5F0A" w:rsidRPr="00C0346E" w:rsidRDefault="00DE5F0A" w:rsidP="00071867">
            <w:pPr>
              <w:spacing w:before="40" w:after="40"/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5B029419" w:rsidR="00DE5F0A" w:rsidRPr="00226C1D" w:rsidRDefault="00662DC7" w:rsidP="00071867">
            <w:pPr>
              <w:spacing w:before="40" w:after="40"/>
              <w:rPr>
                <w:color w:val="FF0000"/>
              </w:rPr>
            </w:pPr>
            <w:r>
              <w:t>Adan Mohamed</w:t>
            </w: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53337569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1126A6">
              <w:rPr>
                <w:b/>
                <w:bCs/>
                <w:sz w:val="20"/>
              </w:rPr>
              <w:t>Level auswählen</w:t>
            </w:r>
            <w:r w:rsidR="004933FD">
              <w:rPr>
                <w:b/>
                <w:bCs/>
                <w:sz w:val="20"/>
              </w:rPr>
              <w:t xml:space="preserve"> 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00B3D692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1126A6">
              <w:rPr>
                <w:b/>
                <w:bCs/>
                <w:sz w:val="20"/>
                <w:lang w:val="en-US"/>
              </w:rPr>
              <w:t xml:space="preserve">“Level </w:t>
            </w:r>
            <w:proofErr w:type="spellStart"/>
            <w:proofErr w:type="gramStart"/>
            <w:r w:rsidR="001126A6">
              <w:rPr>
                <w:b/>
                <w:bCs/>
                <w:sz w:val="20"/>
                <w:lang w:val="en-US"/>
              </w:rPr>
              <w:t>auswählen</w:t>
            </w:r>
            <w:proofErr w:type="spellEnd"/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60875B16" w:rsidR="00226C1D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="00C40362" w:rsidRPr="00C40362">
              <w:rPr>
                <w:bCs/>
                <w:sz w:val="20"/>
              </w:rPr>
              <w:t xml:space="preserve"> </w:t>
            </w:r>
            <w:r w:rsidR="00F210BB">
              <w:rPr>
                <w:bCs/>
                <w:sz w:val="20"/>
              </w:rPr>
              <w:t>Spieler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  <w:r w:rsidR="0068143A" w:rsidRPr="0068143A">
              <w:rPr>
                <w:sz w:val="20"/>
              </w:rPr>
              <w:t>Spiel gestartet</w:t>
            </w:r>
          </w:p>
          <w:p w14:paraId="7E1E089A" w14:textId="46B896D8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68143A">
              <w:rPr>
                <w:bCs/>
                <w:sz w:val="20"/>
              </w:rPr>
              <w:t>Level</w:t>
            </w:r>
            <w:r w:rsidR="00A61281">
              <w:rPr>
                <w:bCs/>
                <w:sz w:val="20"/>
              </w:rPr>
              <w:t xml:space="preserve"> wählen</w:t>
            </w:r>
          </w:p>
        </w:tc>
        <w:tc>
          <w:tcPr>
            <w:tcW w:w="3934" w:type="pct"/>
            <w:gridSpan w:val="4"/>
          </w:tcPr>
          <w:p w14:paraId="613CFCD2" w14:textId="317BEC74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>Trace</w:t>
            </w:r>
            <w:r w:rsidR="001126A6">
              <w:rPr>
                <w:b/>
                <w:bCs/>
                <w:sz w:val="20"/>
              </w:rPr>
              <w:t xml:space="preserve"> 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05767EAE" w:rsidR="00473643" w:rsidRPr="007E1ABF" w:rsidRDefault="00473643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43716E97" w:rsidR="005F76E4" w:rsidRPr="007E1ABF" w:rsidRDefault="00FF375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Start drücken</w:t>
            </w:r>
          </w:p>
        </w:tc>
        <w:tc>
          <w:tcPr>
            <w:tcW w:w="1167" w:type="pct"/>
          </w:tcPr>
          <w:p w14:paraId="7F795517" w14:textId="4458776B" w:rsidR="005F76E4" w:rsidRPr="007E1ABF" w:rsidRDefault="004E204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wird gestartet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1EE0535F" w:rsidR="005F76E4" w:rsidRPr="007E1ABF" w:rsidRDefault="00F83EAA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 kann gestartet werden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53AB3ACA" w:rsidR="005F76E4" w:rsidRPr="007E1ABF" w:rsidRDefault="00AA37F8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5FDA018A" w:rsidR="005F76E4" w:rsidRPr="007E1ABF" w:rsidRDefault="004E204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Level 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6E7DF110" w:rsidR="005F76E4" w:rsidRPr="007E1ABF" w:rsidRDefault="009E2664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auswählen</w:t>
            </w:r>
          </w:p>
        </w:tc>
        <w:tc>
          <w:tcPr>
            <w:tcW w:w="1167" w:type="pct"/>
          </w:tcPr>
          <w:p w14:paraId="4B5EEE59" w14:textId="420FF645" w:rsidR="009A6932" w:rsidRPr="007E1ABF" w:rsidRDefault="004E2045" w:rsidP="00936A3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auswählen möglich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199A1C75" w:rsidR="005F76E4" w:rsidRPr="007E1ABF" w:rsidRDefault="00F83EAA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es ist möglich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691BCE" w:rsidRPr="007E1ABF" w14:paraId="77F8144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36D88BC" w14:textId="032E3F43" w:rsidR="00691BCE" w:rsidRDefault="00691BCE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C235C87" w14:textId="6069736F" w:rsidR="00691BCE" w:rsidRDefault="00691BCE" w:rsidP="00E46F8A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Level laden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3A184C7" w14:textId="1DC2640E" w:rsidR="00691BCE" w:rsidRDefault="00691BCE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laden</w:t>
            </w:r>
          </w:p>
        </w:tc>
        <w:tc>
          <w:tcPr>
            <w:tcW w:w="1167" w:type="pct"/>
          </w:tcPr>
          <w:p w14:paraId="766FA90C" w14:textId="7B71A26C" w:rsidR="00691BCE" w:rsidRDefault="00683531" w:rsidP="00936A3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Ausgewähltes Level </w:t>
            </w:r>
            <w:r w:rsidR="00691BCE">
              <w:rPr>
                <w:bCs/>
                <w:sz w:val="20"/>
              </w:rPr>
              <w:t>wird erfolgreich geladen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4B51AA2" w14:textId="10B59EBB" w:rsidR="00691BCE" w:rsidRPr="007E1ABF" w:rsidRDefault="00F83EAA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mit dem Maus Kann man auswählen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2CB9AA3" w14:textId="77777777" w:rsidR="00691BCE" w:rsidRPr="007E1ABF" w:rsidRDefault="00691BCE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6C40F473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7747CB">
              <w:rPr>
                <w:bCs/>
                <w:sz w:val="20"/>
              </w:rPr>
              <w:br/>
            </w:r>
            <w:r w:rsidR="004E2045" w:rsidRPr="004E2045">
              <w:rPr>
                <w:sz w:val="20"/>
              </w:rPr>
              <w:t>Level wird ausgewählt</w:t>
            </w:r>
            <w:r w:rsidR="004E2045">
              <w:rPr>
                <w:sz w:val="20"/>
              </w:rPr>
              <w:t xml:space="preserve"> und gestartet.</w:t>
            </w:r>
          </w:p>
        </w:tc>
        <w:tc>
          <w:tcPr>
            <w:tcW w:w="3934" w:type="pct"/>
            <w:gridSpan w:val="4"/>
          </w:tcPr>
          <w:p w14:paraId="7C4EA9BF" w14:textId="77777777" w:rsidR="004E2045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</w:p>
          <w:p w14:paraId="2E15059F" w14:textId="12EED365" w:rsidR="004E2045" w:rsidRPr="004E2045" w:rsidRDefault="004E2045" w:rsidP="00226C1D">
            <w:pPr>
              <w:spacing w:before="40" w:after="40"/>
              <w:rPr>
                <w:sz w:val="22"/>
                <w:szCs w:val="22"/>
              </w:rPr>
            </w:pPr>
            <w:r w:rsidRPr="004E2045">
              <w:rPr>
                <w:sz w:val="20"/>
              </w:rPr>
              <w:t>Level wird ausgewählt</w:t>
            </w:r>
            <w:r>
              <w:rPr>
                <w:sz w:val="20"/>
              </w:rPr>
              <w:t xml:space="preserve"> und gestartet.</w:t>
            </w:r>
          </w:p>
        </w:tc>
      </w:tr>
    </w:tbl>
    <w:p w14:paraId="3378F24A" w14:textId="25EF0BC2" w:rsidR="008C3F45" w:rsidRDefault="008C3F45">
      <w:pPr>
        <w:spacing w:before="0" w:after="0"/>
      </w:pPr>
    </w:p>
    <w:p w14:paraId="5EA2C83F" w14:textId="77777777" w:rsidR="008C3F45" w:rsidRDefault="008C3F45">
      <w:pPr>
        <w:spacing w:before="0" w:after="0"/>
      </w:pPr>
      <w:r>
        <w:br w:type="page"/>
      </w:r>
    </w:p>
    <w:p w14:paraId="704BC5C5" w14:textId="77777777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36A79949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0847DA">
              <w:rPr>
                <w:b/>
                <w:bCs/>
                <w:sz w:val="20"/>
              </w:rPr>
              <w:t xml:space="preserve">Alle </w:t>
            </w:r>
            <w:proofErr w:type="spellStart"/>
            <w:r w:rsidR="000847DA">
              <w:rPr>
                <w:b/>
                <w:bCs/>
                <w:sz w:val="20"/>
              </w:rPr>
              <w:t>Coins</w:t>
            </w:r>
            <w:proofErr w:type="spellEnd"/>
            <w:r w:rsidR="000847DA">
              <w:rPr>
                <w:b/>
                <w:bCs/>
                <w:sz w:val="20"/>
              </w:rPr>
              <w:t xml:space="preserve"> einsammeln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17358B89" w14:textId="244A3722" w:rsidR="007E1ABF" w:rsidRPr="00E81E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E81E08">
              <w:rPr>
                <w:b/>
                <w:bCs/>
                <w:sz w:val="20"/>
              </w:rPr>
              <w:t>Test-Case “</w:t>
            </w:r>
            <w:r w:rsidR="000847DA">
              <w:rPr>
                <w:b/>
                <w:bCs/>
                <w:sz w:val="20"/>
              </w:rPr>
              <w:t>Alle</w:t>
            </w:r>
            <w:r w:rsidR="00415442">
              <w:rPr>
                <w:b/>
                <w:bCs/>
                <w:sz w:val="20"/>
              </w:rPr>
              <w:t xml:space="preserve"> </w:t>
            </w:r>
            <w:proofErr w:type="spellStart"/>
            <w:r w:rsidR="00415442">
              <w:rPr>
                <w:b/>
                <w:bCs/>
                <w:sz w:val="20"/>
              </w:rPr>
              <w:t>Muenzen</w:t>
            </w:r>
            <w:proofErr w:type="spellEnd"/>
            <w:r w:rsidR="000847DA">
              <w:rPr>
                <w:b/>
                <w:bCs/>
                <w:sz w:val="20"/>
              </w:rPr>
              <w:t xml:space="preserve"> einsammeln</w:t>
            </w:r>
            <w:r w:rsidRPr="00E81E08">
              <w:rPr>
                <w:b/>
                <w:bCs/>
                <w:sz w:val="20"/>
              </w:rPr>
              <w:t>“:</w:t>
            </w:r>
            <w:r w:rsidRPr="00E81E08">
              <w:rPr>
                <w:bCs/>
                <w:sz w:val="20"/>
              </w:rPr>
              <w:t xml:space="preserve"> </w:t>
            </w:r>
          </w:p>
        </w:tc>
      </w:tr>
      <w:tr w:rsidR="007E1AB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452DD84A" w:rsidR="007E1ABF" w:rsidRPr="001E7862" w:rsidRDefault="007E1ABF" w:rsidP="00B90267">
            <w:pPr>
              <w:spacing w:before="40" w:after="40"/>
              <w:rPr>
                <w:bCs/>
                <w:sz w:val="18"/>
                <w:szCs w:val="18"/>
              </w:rPr>
            </w:pPr>
            <w:r w:rsidRPr="001E7862">
              <w:rPr>
                <w:b/>
                <w:bCs/>
                <w:sz w:val="20"/>
              </w:rPr>
              <w:t>Akt</w:t>
            </w:r>
            <w:r w:rsidR="00A351E5" w:rsidRPr="001E7862">
              <w:rPr>
                <w:b/>
                <w:bCs/>
                <w:sz w:val="20"/>
              </w:rPr>
              <w:t>eu</w:t>
            </w:r>
            <w:r w:rsidRPr="001E7862">
              <w:rPr>
                <w:b/>
                <w:bCs/>
                <w:sz w:val="20"/>
              </w:rPr>
              <w:t>r</w:t>
            </w:r>
            <w:r w:rsidR="00A351E5" w:rsidRPr="001E7862">
              <w:rPr>
                <w:b/>
                <w:bCs/>
                <w:sz w:val="20"/>
              </w:rPr>
              <w:t>e</w:t>
            </w:r>
            <w:r w:rsidRPr="001E7862">
              <w:rPr>
                <w:b/>
                <w:bCs/>
                <w:sz w:val="20"/>
              </w:rPr>
              <w:t>:</w:t>
            </w:r>
            <w:r w:rsidR="00EE6C75">
              <w:rPr>
                <w:b/>
                <w:bCs/>
                <w:sz w:val="20"/>
              </w:rPr>
              <w:t xml:space="preserve"> </w:t>
            </w:r>
            <w:r w:rsidR="00E73F08">
              <w:rPr>
                <w:sz w:val="20"/>
              </w:rPr>
              <w:t>Spieler</w:t>
            </w:r>
            <w:r w:rsidR="00C22B1E" w:rsidRPr="001E7862">
              <w:rPr>
                <w:bCs/>
                <w:sz w:val="20"/>
              </w:rPr>
              <w:t xml:space="preserve">, </w:t>
            </w:r>
            <w:r w:rsidR="00257A4E" w:rsidRPr="001E7862">
              <w:rPr>
                <w:bCs/>
                <w:sz w:val="20"/>
              </w:rPr>
              <w:t>Chara</w:t>
            </w:r>
            <w:r w:rsidR="00E73F08">
              <w:rPr>
                <w:bCs/>
                <w:sz w:val="20"/>
              </w:rPr>
              <w:t>k</w:t>
            </w:r>
            <w:r w:rsidR="00257A4E" w:rsidRPr="001E7862">
              <w:rPr>
                <w:bCs/>
                <w:sz w:val="20"/>
              </w:rPr>
              <w:t xml:space="preserve">ter, </w:t>
            </w:r>
            <w:proofErr w:type="spellStart"/>
            <w:r w:rsidR="00E73F08">
              <w:rPr>
                <w:bCs/>
                <w:sz w:val="20"/>
              </w:rPr>
              <w:t>Muenzen</w:t>
            </w:r>
            <w:proofErr w:type="spellEnd"/>
            <w:r w:rsidR="00C22B1E" w:rsidRPr="001E7862">
              <w:rPr>
                <w:bCs/>
                <w:sz w:val="20"/>
              </w:rPr>
              <w:t>,</w:t>
            </w:r>
            <w:r w:rsidR="00AB7CC0" w:rsidRPr="001E7862">
              <w:rPr>
                <w:bCs/>
                <w:sz w:val="20"/>
              </w:rPr>
              <w:t xml:space="preserve"> </w:t>
            </w:r>
            <w:proofErr w:type="spellStart"/>
            <w:r w:rsidR="00E73F08">
              <w:rPr>
                <w:bCs/>
                <w:sz w:val="20"/>
              </w:rPr>
              <w:t>Zaehler</w:t>
            </w:r>
            <w:proofErr w:type="spellEnd"/>
            <w:r w:rsidRPr="001E7862">
              <w:rPr>
                <w:b/>
                <w:bCs/>
                <w:sz w:val="20"/>
              </w:rPr>
              <w:br/>
            </w:r>
            <w:proofErr w:type="spellStart"/>
            <w:r w:rsidRPr="001E7862">
              <w:rPr>
                <w:b/>
                <w:bCs/>
                <w:sz w:val="20"/>
              </w:rPr>
              <w:t>Precondition</w:t>
            </w:r>
            <w:proofErr w:type="spellEnd"/>
            <w:r w:rsidRPr="001E7862">
              <w:rPr>
                <w:b/>
                <w:bCs/>
                <w:sz w:val="20"/>
              </w:rPr>
              <w:t>:</w:t>
            </w:r>
            <w:r w:rsidR="001E7862" w:rsidRPr="001E7862">
              <w:rPr>
                <w:sz w:val="20"/>
              </w:rPr>
              <w:t xml:space="preserve"> </w:t>
            </w:r>
            <w:r w:rsidR="001E7862">
              <w:rPr>
                <w:sz w:val="20"/>
              </w:rPr>
              <w:t xml:space="preserve">Spiel </w:t>
            </w:r>
            <w:r w:rsidR="001E7862" w:rsidRPr="001E7862">
              <w:rPr>
                <w:sz w:val="20"/>
              </w:rPr>
              <w:t>gestartet</w:t>
            </w:r>
            <w:r w:rsidR="001E7862">
              <w:rPr>
                <w:sz w:val="20"/>
              </w:rPr>
              <w:t xml:space="preserve">, nicht </w:t>
            </w:r>
            <w:r w:rsidR="00D130C9">
              <w:rPr>
                <w:sz w:val="20"/>
              </w:rPr>
              <w:t>getötet werden</w:t>
            </w:r>
          </w:p>
          <w:p w14:paraId="6FE4F1C0" w14:textId="646FD10F" w:rsidR="007E1ABF" w:rsidRPr="001E7862" w:rsidRDefault="007E1ABF" w:rsidP="00B90267">
            <w:pPr>
              <w:spacing w:before="40" w:after="40"/>
              <w:rPr>
                <w:bCs/>
                <w:sz w:val="20"/>
              </w:rPr>
            </w:pPr>
            <w:r w:rsidRPr="001E7862">
              <w:rPr>
                <w:b/>
                <w:bCs/>
                <w:sz w:val="20"/>
              </w:rPr>
              <w:t>Ereignis:</w:t>
            </w:r>
            <w:r w:rsidRPr="001E7862">
              <w:rPr>
                <w:bCs/>
                <w:sz w:val="20"/>
              </w:rPr>
              <w:t xml:space="preserve"> </w:t>
            </w:r>
            <w:proofErr w:type="spellStart"/>
            <w:r w:rsidR="00E87897">
              <w:rPr>
                <w:bCs/>
                <w:sz w:val="20"/>
              </w:rPr>
              <w:t>Muenzen</w:t>
            </w:r>
            <w:proofErr w:type="spellEnd"/>
            <w:r w:rsidR="00E87897">
              <w:rPr>
                <w:bCs/>
                <w:sz w:val="20"/>
              </w:rPr>
              <w:t xml:space="preserve"> </w:t>
            </w:r>
            <w:r w:rsidR="00A61281">
              <w:rPr>
                <w:bCs/>
                <w:sz w:val="20"/>
              </w:rPr>
              <w:t>einsammeln</w:t>
            </w:r>
          </w:p>
        </w:tc>
        <w:tc>
          <w:tcPr>
            <w:tcW w:w="3934" w:type="pct"/>
            <w:gridSpan w:val="4"/>
          </w:tcPr>
          <w:p w14:paraId="3D1B3A00" w14:textId="4FE1AED3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1126A6"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6D3F651C" w:rsidR="007E1ABF" w:rsidRPr="007E1ABF" w:rsidRDefault="0096012F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Muenzen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="00764F0D">
              <w:rPr>
                <w:bCs/>
                <w:sz w:val="20"/>
              </w:rPr>
              <w:t>einsammeln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64ECD116" w:rsidR="007E1ABF" w:rsidRPr="007E1ABF" w:rsidRDefault="0096012F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Muenzen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="00141BDD">
              <w:rPr>
                <w:bCs/>
                <w:sz w:val="20"/>
              </w:rPr>
              <w:t>einsammeln</w:t>
            </w:r>
          </w:p>
        </w:tc>
        <w:tc>
          <w:tcPr>
            <w:tcW w:w="1167" w:type="pct"/>
          </w:tcPr>
          <w:p w14:paraId="2F1EFBEC" w14:textId="1DFE6C0D" w:rsidR="007E1ABF" w:rsidRPr="007E1ABF" w:rsidRDefault="00764F0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Die</w:t>
            </w:r>
            <w:r w:rsidR="0096012F">
              <w:rPr>
                <w:bCs/>
                <w:sz w:val="20"/>
              </w:rPr>
              <w:t xml:space="preserve"> </w:t>
            </w:r>
            <w:proofErr w:type="spellStart"/>
            <w:r w:rsidR="0096012F">
              <w:rPr>
                <w:bCs/>
                <w:sz w:val="20"/>
              </w:rPr>
              <w:t>Muenze</w:t>
            </w:r>
            <w:proofErr w:type="spellEnd"/>
            <w:r>
              <w:rPr>
                <w:bCs/>
                <w:sz w:val="20"/>
              </w:rPr>
              <w:t xml:space="preserve"> wird eingesammelt und der </w:t>
            </w:r>
            <w:proofErr w:type="spellStart"/>
            <w:r w:rsidR="00497AEC">
              <w:rPr>
                <w:bCs/>
                <w:sz w:val="20"/>
              </w:rPr>
              <w:t>Zaehler</w:t>
            </w:r>
            <w:proofErr w:type="spellEnd"/>
            <w:r w:rsidR="00497AEC">
              <w:rPr>
                <w:bCs/>
                <w:sz w:val="20"/>
              </w:rPr>
              <w:t xml:space="preserve"> </w:t>
            </w:r>
            <w:r w:rsidR="00DF7459">
              <w:rPr>
                <w:bCs/>
                <w:sz w:val="20"/>
              </w:rPr>
              <w:t>wird hochgezählt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7C8FDE69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Ja das wird Untern im Spiel angezeigt.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FE1D07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2D2C0C66" w:rsidR="007E1ABF" w:rsidRPr="007E1ABF" w:rsidRDefault="00764F0D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Alle</w:t>
            </w:r>
            <w:r w:rsidR="0096012F">
              <w:rPr>
                <w:sz w:val="20"/>
              </w:rPr>
              <w:t xml:space="preserve"> </w:t>
            </w:r>
            <w:proofErr w:type="spellStart"/>
            <w:r w:rsidR="0096012F">
              <w:rPr>
                <w:sz w:val="20"/>
              </w:rPr>
              <w:t>Muenzen</w:t>
            </w:r>
            <w:proofErr w:type="spellEnd"/>
            <w:r>
              <w:rPr>
                <w:sz w:val="20"/>
              </w:rPr>
              <w:t xml:space="preserve"> eingesammelt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53D44" w14:textId="66314CF5" w:rsidR="007E1ABF" w:rsidRPr="007E1ABF" w:rsidRDefault="00141B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Alle</w:t>
            </w:r>
            <w:r w:rsidR="0096012F">
              <w:rPr>
                <w:bCs/>
                <w:sz w:val="20"/>
              </w:rPr>
              <w:t xml:space="preserve"> </w:t>
            </w:r>
            <w:proofErr w:type="spellStart"/>
            <w:r w:rsidR="0096012F">
              <w:rPr>
                <w:bCs/>
                <w:sz w:val="20"/>
              </w:rPr>
              <w:t>Muenzen</w:t>
            </w:r>
            <w:proofErr w:type="spellEnd"/>
            <w:r>
              <w:rPr>
                <w:bCs/>
                <w:sz w:val="20"/>
              </w:rPr>
              <w:t xml:space="preserve"> einsammeln</w:t>
            </w:r>
          </w:p>
        </w:tc>
        <w:tc>
          <w:tcPr>
            <w:tcW w:w="1167" w:type="pct"/>
          </w:tcPr>
          <w:p w14:paraId="47FC3D95" w14:textId="6AB46266" w:rsidR="007E1ABF" w:rsidRPr="007E1ABF" w:rsidRDefault="00764F0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Das Spiel wird beendet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2D35BD7" w14:textId="1BC1411E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</w:t>
            </w:r>
            <w:proofErr w:type="spellStart"/>
            <w:r>
              <w:rPr>
                <w:bCs/>
                <w:sz w:val="20"/>
              </w:rPr>
              <w:t>Sobad</w:t>
            </w:r>
            <w:proofErr w:type="spellEnd"/>
            <w:r>
              <w:rPr>
                <w:bCs/>
                <w:sz w:val="20"/>
              </w:rPr>
              <w:t xml:space="preserve"> alle </w:t>
            </w:r>
            <w:proofErr w:type="spellStart"/>
            <w:r>
              <w:rPr>
                <w:bCs/>
                <w:sz w:val="20"/>
              </w:rPr>
              <w:t>Muenzen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eingesamelt</w:t>
            </w:r>
            <w:proofErr w:type="spellEnd"/>
            <w:r>
              <w:rPr>
                <w:bCs/>
                <w:sz w:val="20"/>
              </w:rPr>
              <w:t xml:space="preserve"> ist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177115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30523AC6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FD60B6">
              <w:rPr>
                <w:sz w:val="20"/>
              </w:rPr>
              <w:t>Alle</w:t>
            </w:r>
            <w:r w:rsidR="00A90E31">
              <w:rPr>
                <w:sz w:val="20"/>
              </w:rPr>
              <w:t xml:space="preserve"> </w:t>
            </w:r>
            <w:proofErr w:type="spellStart"/>
            <w:r w:rsidR="00A90E31">
              <w:rPr>
                <w:sz w:val="20"/>
              </w:rPr>
              <w:t>Muenzen</w:t>
            </w:r>
            <w:proofErr w:type="spellEnd"/>
            <w:r w:rsidR="00FD60B6">
              <w:rPr>
                <w:sz w:val="20"/>
              </w:rPr>
              <w:t xml:space="preserve"> wurden vom Chara</w:t>
            </w:r>
            <w:r w:rsidR="00814076">
              <w:rPr>
                <w:sz w:val="20"/>
              </w:rPr>
              <w:t>k</w:t>
            </w:r>
            <w:r w:rsidR="00FD60B6">
              <w:rPr>
                <w:sz w:val="20"/>
              </w:rPr>
              <w:t>ter eingesammelt und das Spiel beendet sich.</w:t>
            </w:r>
          </w:p>
        </w:tc>
        <w:tc>
          <w:tcPr>
            <w:tcW w:w="3934" w:type="pct"/>
            <w:gridSpan w:val="4"/>
          </w:tcPr>
          <w:p w14:paraId="295F6C3A" w14:textId="1B4ACB8A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="00FD60B6">
              <w:rPr>
                <w:b/>
                <w:bCs/>
                <w:sz w:val="20"/>
              </w:rPr>
              <w:br/>
            </w:r>
            <w:r w:rsidR="00FD60B6">
              <w:rPr>
                <w:sz w:val="20"/>
              </w:rPr>
              <w:t>Alle</w:t>
            </w:r>
            <w:r w:rsidR="00E07EFB">
              <w:rPr>
                <w:sz w:val="20"/>
              </w:rPr>
              <w:t xml:space="preserve"> </w:t>
            </w:r>
            <w:proofErr w:type="spellStart"/>
            <w:r w:rsidR="00E07EFB">
              <w:rPr>
                <w:sz w:val="20"/>
              </w:rPr>
              <w:t>Muenzen</w:t>
            </w:r>
            <w:proofErr w:type="spellEnd"/>
            <w:r w:rsidR="00FD60B6">
              <w:rPr>
                <w:sz w:val="20"/>
              </w:rPr>
              <w:t xml:space="preserve"> wurden vom Chara</w:t>
            </w:r>
            <w:r w:rsidR="00D53794">
              <w:rPr>
                <w:sz w:val="20"/>
              </w:rPr>
              <w:t xml:space="preserve">kter </w:t>
            </w:r>
            <w:r w:rsidR="00FD60B6">
              <w:rPr>
                <w:sz w:val="20"/>
              </w:rPr>
              <w:t>eingesammelt und das Spiel beendet sich.</w:t>
            </w:r>
          </w:p>
        </w:tc>
      </w:tr>
    </w:tbl>
    <w:p w14:paraId="24B9C641" w14:textId="2F737D4A" w:rsidR="008C3F45" w:rsidRDefault="008C3F45" w:rsidP="007E1ABF">
      <w:pPr>
        <w:spacing w:before="0" w:after="0"/>
      </w:pPr>
    </w:p>
    <w:p w14:paraId="7C9A4A22" w14:textId="77777777" w:rsidR="008C3F45" w:rsidRDefault="008C3F45">
      <w:pPr>
        <w:spacing w:before="0" w:after="0"/>
      </w:pPr>
      <w:r>
        <w:br w:type="page"/>
      </w:r>
    </w:p>
    <w:p w14:paraId="792F87A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4860487D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A65E32">
              <w:rPr>
                <w:b/>
                <w:bCs/>
                <w:sz w:val="20"/>
              </w:rPr>
              <w:t>Spieler bewegen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5519D810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082898">
              <w:rPr>
                <w:b/>
                <w:bCs/>
                <w:sz w:val="20"/>
                <w:lang w:val="en-US"/>
              </w:rPr>
              <w:t xml:space="preserve">Spieler </w:t>
            </w:r>
            <w:proofErr w:type="spellStart"/>
            <w:proofErr w:type="gramStart"/>
            <w:r w:rsidR="00082898">
              <w:rPr>
                <w:b/>
                <w:bCs/>
                <w:sz w:val="20"/>
                <w:lang w:val="en-US"/>
              </w:rPr>
              <w:t>bewegen</w:t>
            </w:r>
            <w:proofErr w:type="spellEnd"/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56BD863E" w:rsidR="007E1ABF" w:rsidRPr="0010550F" w:rsidRDefault="00A351E5" w:rsidP="00B90267">
            <w:pPr>
              <w:spacing w:before="40" w:after="40"/>
              <w:rPr>
                <w:sz w:val="20"/>
              </w:rPr>
            </w:pPr>
            <w:r w:rsidRPr="0010550F">
              <w:rPr>
                <w:b/>
                <w:bCs/>
                <w:sz w:val="20"/>
              </w:rPr>
              <w:t>Akteure</w:t>
            </w:r>
            <w:r w:rsidR="007E1ABF" w:rsidRPr="0010550F">
              <w:rPr>
                <w:b/>
                <w:bCs/>
                <w:sz w:val="20"/>
              </w:rPr>
              <w:t>:</w:t>
            </w:r>
            <w:r w:rsidR="007E1ABF" w:rsidRPr="0010550F">
              <w:rPr>
                <w:bCs/>
                <w:sz w:val="20"/>
              </w:rPr>
              <w:t xml:space="preserve"> </w:t>
            </w:r>
            <w:r w:rsidR="00450945">
              <w:rPr>
                <w:bCs/>
                <w:sz w:val="20"/>
              </w:rPr>
              <w:t>Spieler</w:t>
            </w:r>
            <w:r w:rsidR="00905605" w:rsidRPr="0010550F">
              <w:rPr>
                <w:bCs/>
                <w:sz w:val="20"/>
              </w:rPr>
              <w:t>, Chara</w:t>
            </w:r>
            <w:r w:rsidR="00450945">
              <w:rPr>
                <w:bCs/>
                <w:sz w:val="20"/>
              </w:rPr>
              <w:t>kter</w:t>
            </w:r>
            <w:r w:rsidR="007E1ABF" w:rsidRPr="0010550F">
              <w:rPr>
                <w:b/>
                <w:bCs/>
                <w:sz w:val="20"/>
              </w:rPr>
              <w:br/>
            </w:r>
            <w:proofErr w:type="spellStart"/>
            <w:r w:rsidR="007E1ABF" w:rsidRPr="0010550F">
              <w:rPr>
                <w:b/>
                <w:bCs/>
                <w:sz w:val="20"/>
              </w:rPr>
              <w:t>Precondition</w:t>
            </w:r>
            <w:proofErr w:type="spellEnd"/>
            <w:r w:rsidR="007E1ABF" w:rsidRPr="0010550F">
              <w:rPr>
                <w:b/>
                <w:bCs/>
                <w:sz w:val="20"/>
              </w:rPr>
              <w:t>:</w:t>
            </w:r>
            <w:r w:rsidR="00450945">
              <w:rPr>
                <w:b/>
                <w:bCs/>
                <w:sz w:val="20"/>
              </w:rPr>
              <w:t xml:space="preserve"> </w:t>
            </w:r>
            <w:r w:rsidR="00450945">
              <w:rPr>
                <w:bCs/>
                <w:sz w:val="20"/>
              </w:rPr>
              <w:t xml:space="preserve">Tastatur </w:t>
            </w:r>
            <w:r w:rsidR="00241891" w:rsidRPr="0010550F">
              <w:rPr>
                <w:sz w:val="20"/>
              </w:rPr>
              <w:t xml:space="preserve">vorhanden, WASD </w:t>
            </w:r>
            <w:r w:rsidR="0010550F">
              <w:rPr>
                <w:sz w:val="20"/>
              </w:rPr>
              <w:t xml:space="preserve">(Bewegungstasten) </w:t>
            </w:r>
            <w:r w:rsidR="00241891" w:rsidRPr="0010550F">
              <w:rPr>
                <w:sz w:val="20"/>
              </w:rPr>
              <w:t>drücken</w:t>
            </w:r>
          </w:p>
          <w:p w14:paraId="25AEDDE0" w14:textId="2032AEB1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="00290F10">
              <w:rPr>
                <w:b/>
                <w:bCs/>
                <w:sz w:val="20"/>
              </w:rPr>
              <w:t xml:space="preserve"> </w:t>
            </w:r>
            <w:r w:rsidR="00290F10">
              <w:rPr>
                <w:sz w:val="20"/>
              </w:rPr>
              <w:t>Ch</w:t>
            </w:r>
            <w:r w:rsidR="003A6A91">
              <w:rPr>
                <w:sz w:val="20"/>
              </w:rPr>
              <w:t>ara</w:t>
            </w:r>
            <w:r w:rsidR="00EC589D">
              <w:rPr>
                <w:sz w:val="20"/>
              </w:rPr>
              <w:t>k</w:t>
            </w:r>
            <w:r w:rsidR="003A6A91">
              <w:rPr>
                <w:sz w:val="20"/>
              </w:rPr>
              <w:t>ter</w:t>
            </w:r>
            <w:r w:rsidR="00241891">
              <w:rPr>
                <w:bCs/>
                <w:sz w:val="20"/>
              </w:rPr>
              <w:t xml:space="preserve"> bewegen</w:t>
            </w:r>
          </w:p>
        </w:tc>
        <w:tc>
          <w:tcPr>
            <w:tcW w:w="3934" w:type="pct"/>
            <w:gridSpan w:val="4"/>
          </w:tcPr>
          <w:p w14:paraId="4082A9CD" w14:textId="7DCE9D63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1126A6">
              <w:rPr>
                <w:b/>
                <w:bCs/>
                <w:sz w:val="20"/>
              </w:rPr>
              <w:t>3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5D2FB67C" w:rsidR="007E1ABF" w:rsidRPr="007E1ABF" w:rsidRDefault="004614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Chara</w:t>
            </w:r>
            <w:r w:rsidR="004B4255">
              <w:rPr>
                <w:bCs/>
                <w:sz w:val="20"/>
              </w:rPr>
              <w:t>k</w:t>
            </w:r>
            <w:r>
              <w:rPr>
                <w:bCs/>
                <w:sz w:val="20"/>
              </w:rPr>
              <w:t>ter steuern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5537163E" w:rsidR="007E1ABF" w:rsidRPr="007E1ABF" w:rsidRDefault="00E81E0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Pfeile</w:t>
            </w:r>
            <w:r w:rsidR="00E401BC">
              <w:rPr>
                <w:bCs/>
                <w:sz w:val="20"/>
              </w:rPr>
              <w:t xml:space="preserve"> (Bewegungstasten) drücken</w:t>
            </w:r>
          </w:p>
        </w:tc>
        <w:tc>
          <w:tcPr>
            <w:tcW w:w="1167" w:type="pct"/>
          </w:tcPr>
          <w:p w14:paraId="3F7B6DC1" w14:textId="7E9D3066" w:rsidR="007E1ABF" w:rsidRPr="007E1ABF" w:rsidRDefault="00F7057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Chara</w:t>
            </w:r>
            <w:r w:rsidR="004D33E7">
              <w:rPr>
                <w:bCs/>
                <w:sz w:val="20"/>
              </w:rPr>
              <w:t>k</w:t>
            </w:r>
            <w:r w:rsidR="00916545">
              <w:rPr>
                <w:bCs/>
                <w:sz w:val="20"/>
              </w:rPr>
              <w:t>t</w:t>
            </w:r>
            <w:r>
              <w:rPr>
                <w:bCs/>
                <w:sz w:val="20"/>
              </w:rPr>
              <w:t>er wird bewegt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4F7E856B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Kann bewegt werden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0B539A20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1C6F80" w:rsidRPr="001C6F80">
              <w:rPr>
                <w:sz w:val="20"/>
              </w:rPr>
              <w:t>Chara</w:t>
            </w:r>
            <w:r w:rsidR="0014366F">
              <w:rPr>
                <w:sz w:val="20"/>
              </w:rPr>
              <w:t>k</w:t>
            </w:r>
            <w:r w:rsidR="001C6F80" w:rsidRPr="001C6F80">
              <w:rPr>
                <w:sz w:val="20"/>
              </w:rPr>
              <w:t>ter wird gesteuert.</w:t>
            </w:r>
          </w:p>
        </w:tc>
        <w:tc>
          <w:tcPr>
            <w:tcW w:w="3934" w:type="pct"/>
            <w:gridSpan w:val="4"/>
          </w:tcPr>
          <w:p w14:paraId="24E58242" w14:textId="6C1A9796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1C6F80">
              <w:rPr>
                <w:bCs/>
                <w:sz w:val="20"/>
              </w:rPr>
              <w:br/>
            </w:r>
            <w:r w:rsidR="001C6F80" w:rsidRPr="001C6F80">
              <w:rPr>
                <w:sz w:val="20"/>
              </w:rPr>
              <w:t>Chara</w:t>
            </w:r>
            <w:r w:rsidR="005A37E7">
              <w:rPr>
                <w:sz w:val="20"/>
              </w:rPr>
              <w:t>k</w:t>
            </w:r>
            <w:r w:rsidR="001C6F80" w:rsidRPr="001C6F80">
              <w:rPr>
                <w:sz w:val="20"/>
              </w:rPr>
              <w:t>ter wird gesteuert.</w:t>
            </w:r>
          </w:p>
        </w:tc>
      </w:tr>
    </w:tbl>
    <w:p w14:paraId="3434DD73" w14:textId="4CC919C7" w:rsidR="008C3F45" w:rsidRDefault="008C3F45" w:rsidP="007E1ABF">
      <w:pPr>
        <w:spacing w:before="0" w:after="0"/>
      </w:pPr>
    </w:p>
    <w:p w14:paraId="59EED4C3" w14:textId="77777777" w:rsidR="008C3F45" w:rsidRDefault="008C3F45">
      <w:pPr>
        <w:spacing w:before="0" w:after="0"/>
      </w:pPr>
      <w:r>
        <w:br w:type="page"/>
      </w:r>
    </w:p>
    <w:p w14:paraId="14138B06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483AAEC3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E30ADD">
              <w:rPr>
                <w:b/>
                <w:bCs/>
                <w:sz w:val="20"/>
              </w:rPr>
              <w:t>Path-</w:t>
            </w:r>
            <w:proofErr w:type="spellStart"/>
            <w:r w:rsidR="00E30ADD">
              <w:rPr>
                <w:b/>
                <w:bCs/>
                <w:sz w:val="20"/>
              </w:rPr>
              <w:t>following</w:t>
            </w:r>
            <w:proofErr w:type="spellEnd"/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6D95E9A0" w:rsidR="007E1ABF" w:rsidRPr="00E81E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E81E08">
              <w:rPr>
                <w:b/>
                <w:bCs/>
                <w:sz w:val="20"/>
              </w:rPr>
              <w:t>Test-Case “</w:t>
            </w:r>
            <w:r w:rsidR="00E30ADD" w:rsidRPr="00E81E08">
              <w:rPr>
                <w:b/>
                <w:bCs/>
                <w:sz w:val="20"/>
              </w:rPr>
              <w:t>Cha</w:t>
            </w:r>
            <w:r w:rsidR="00A5260B" w:rsidRPr="00E81E08">
              <w:rPr>
                <w:b/>
                <w:bCs/>
                <w:sz w:val="20"/>
              </w:rPr>
              <w:t>ra</w:t>
            </w:r>
            <w:r w:rsidR="003773B9" w:rsidRPr="00E81E08">
              <w:rPr>
                <w:b/>
                <w:bCs/>
                <w:sz w:val="20"/>
              </w:rPr>
              <w:t>k</w:t>
            </w:r>
            <w:r w:rsidR="00E30ADD" w:rsidRPr="00E81E08">
              <w:rPr>
                <w:b/>
                <w:bCs/>
                <w:sz w:val="20"/>
              </w:rPr>
              <w:t xml:space="preserve">ter bewegt sich </w:t>
            </w:r>
            <w:r w:rsidR="00A5260B" w:rsidRPr="00E81E08">
              <w:rPr>
                <w:b/>
                <w:bCs/>
                <w:sz w:val="20"/>
              </w:rPr>
              <w:t xml:space="preserve">nur </w:t>
            </w:r>
            <w:r w:rsidR="00E30ADD" w:rsidRPr="00E81E08">
              <w:rPr>
                <w:b/>
                <w:bCs/>
                <w:sz w:val="20"/>
              </w:rPr>
              <w:t>erlaubten Bewegungsbereich</w:t>
            </w:r>
            <w:r w:rsidRPr="00E81E08">
              <w:rPr>
                <w:b/>
                <w:bCs/>
                <w:sz w:val="20"/>
              </w:rPr>
              <w:t>“:</w:t>
            </w:r>
            <w:r w:rsidRPr="00E81E08">
              <w:rPr>
                <w:bCs/>
                <w:sz w:val="20"/>
              </w:rPr>
              <w:t xml:space="preserve"> 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070011A2" w:rsidR="007E1ABF" w:rsidRPr="00A5260B" w:rsidRDefault="00A351E5" w:rsidP="00B90267">
            <w:pPr>
              <w:spacing w:before="40" w:after="40"/>
              <w:rPr>
                <w:bCs/>
                <w:sz w:val="20"/>
              </w:rPr>
            </w:pPr>
            <w:r w:rsidRPr="00A5260B">
              <w:rPr>
                <w:b/>
                <w:bCs/>
                <w:sz w:val="20"/>
              </w:rPr>
              <w:t>Akteure</w:t>
            </w:r>
            <w:r w:rsidR="007E1ABF" w:rsidRPr="00A5260B">
              <w:rPr>
                <w:b/>
                <w:bCs/>
                <w:sz w:val="20"/>
              </w:rPr>
              <w:t>:</w:t>
            </w:r>
            <w:r w:rsidR="00705F63">
              <w:rPr>
                <w:b/>
                <w:bCs/>
                <w:sz w:val="20"/>
              </w:rPr>
              <w:t xml:space="preserve"> </w:t>
            </w:r>
            <w:r w:rsidR="00705F63">
              <w:rPr>
                <w:sz w:val="20"/>
              </w:rPr>
              <w:t>Spieler</w:t>
            </w:r>
            <w:r w:rsidR="00A5260B" w:rsidRPr="00A5260B">
              <w:rPr>
                <w:bCs/>
                <w:sz w:val="20"/>
              </w:rPr>
              <w:t>, Chara</w:t>
            </w:r>
            <w:r w:rsidR="00705F63">
              <w:rPr>
                <w:bCs/>
                <w:sz w:val="20"/>
              </w:rPr>
              <w:t>k</w:t>
            </w:r>
            <w:r w:rsidR="00A5260B" w:rsidRPr="00A5260B">
              <w:rPr>
                <w:bCs/>
                <w:sz w:val="20"/>
              </w:rPr>
              <w:t xml:space="preserve">ter, </w:t>
            </w:r>
            <w:r w:rsidR="00705F63">
              <w:rPr>
                <w:bCs/>
                <w:sz w:val="20"/>
              </w:rPr>
              <w:t>Gegner</w:t>
            </w:r>
            <w:r w:rsidR="007E1ABF" w:rsidRPr="00A5260B">
              <w:rPr>
                <w:b/>
                <w:bCs/>
                <w:sz w:val="20"/>
              </w:rPr>
              <w:br/>
            </w:r>
            <w:proofErr w:type="spellStart"/>
            <w:r w:rsidR="007E1ABF" w:rsidRPr="00A5260B">
              <w:rPr>
                <w:b/>
                <w:bCs/>
                <w:sz w:val="20"/>
              </w:rPr>
              <w:t>Precondition</w:t>
            </w:r>
            <w:proofErr w:type="spellEnd"/>
            <w:r w:rsidR="007E1ABF" w:rsidRPr="00A5260B">
              <w:rPr>
                <w:b/>
                <w:bCs/>
                <w:sz w:val="20"/>
              </w:rPr>
              <w:t xml:space="preserve">: </w:t>
            </w:r>
            <w:r w:rsidR="00A5260B" w:rsidRPr="00A5260B">
              <w:rPr>
                <w:sz w:val="20"/>
              </w:rPr>
              <w:t xml:space="preserve">Spiel gestartet, </w:t>
            </w:r>
            <w:proofErr w:type="spellStart"/>
            <w:r w:rsidR="00A5260B" w:rsidRPr="00A5260B">
              <w:rPr>
                <w:sz w:val="20"/>
              </w:rPr>
              <w:t>Map</w:t>
            </w:r>
            <w:proofErr w:type="spellEnd"/>
            <w:r w:rsidR="00A5260B" w:rsidRPr="00A5260B">
              <w:rPr>
                <w:sz w:val="20"/>
              </w:rPr>
              <w:t xml:space="preserve"> vorhanden</w:t>
            </w:r>
          </w:p>
          <w:p w14:paraId="20B6DB7C" w14:textId="41B49CFD" w:rsidR="007E1ABF" w:rsidRPr="00A5260B" w:rsidRDefault="007E1ABF" w:rsidP="00B90267">
            <w:pPr>
              <w:spacing w:before="40" w:after="40"/>
              <w:rPr>
                <w:bCs/>
                <w:sz w:val="20"/>
                <w:lang w:val="fr-CH"/>
              </w:rPr>
            </w:pPr>
            <w:proofErr w:type="spellStart"/>
            <w:proofErr w:type="gramStart"/>
            <w:r w:rsidRPr="00A5260B">
              <w:rPr>
                <w:b/>
                <w:bCs/>
                <w:sz w:val="20"/>
                <w:lang w:val="fr-CH"/>
              </w:rPr>
              <w:t>Ereignis</w:t>
            </w:r>
            <w:proofErr w:type="spellEnd"/>
            <w:r w:rsidRPr="00A5260B">
              <w:rPr>
                <w:b/>
                <w:bCs/>
                <w:sz w:val="20"/>
                <w:lang w:val="fr-CH"/>
              </w:rPr>
              <w:t>:</w:t>
            </w:r>
            <w:proofErr w:type="gramEnd"/>
            <w:r w:rsidRPr="00A5260B">
              <w:rPr>
                <w:bCs/>
                <w:sz w:val="20"/>
                <w:lang w:val="fr-CH"/>
              </w:rPr>
              <w:t xml:space="preserve"> </w:t>
            </w:r>
            <w:proofErr w:type="spellStart"/>
            <w:r w:rsidR="001E18D7">
              <w:rPr>
                <w:bCs/>
                <w:sz w:val="20"/>
                <w:lang w:val="fr-CH"/>
              </w:rPr>
              <w:t>Bewegungsbeschränkung</w:t>
            </w:r>
            <w:proofErr w:type="spellEnd"/>
          </w:p>
        </w:tc>
        <w:tc>
          <w:tcPr>
            <w:tcW w:w="3934" w:type="pct"/>
            <w:gridSpan w:val="4"/>
          </w:tcPr>
          <w:p w14:paraId="220EF635" w14:textId="01A17422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1126A6">
              <w:rPr>
                <w:b/>
                <w:bCs/>
                <w:sz w:val="20"/>
              </w:rPr>
              <w:t>4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27099C3C" w:rsidR="007E1ABF" w:rsidRPr="007E1ABF" w:rsidRDefault="00AD2F9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Chara</w:t>
            </w:r>
            <w:r w:rsidR="00596B32">
              <w:rPr>
                <w:bCs/>
                <w:sz w:val="20"/>
              </w:rPr>
              <w:t>k</w:t>
            </w:r>
            <w:r>
              <w:rPr>
                <w:bCs/>
                <w:sz w:val="20"/>
              </w:rPr>
              <w:t>ter bewegen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012C3CC4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Pfeile</w:t>
            </w:r>
            <w:r w:rsidR="00AD2F9B">
              <w:rPr>
                <w:bCs/>
                <w:sz w:val="20"/>
              </w:rPr>
              <w:t xml:space="preserve"> </w:t>
            </w:r>
            <w:r w:rsidR="00E401BC">
              <w:rPr>
                <w:bCs/>
                <w:sz w:val="20"/>
              </w:rPr>
              <w:t xml:space="preserve">(Bewegungstasten) </w:t>
            </w:r>
            <w:r w:rsidR="00AD2F9B">
              <w:rPr>
                <w:bCs/>
                <w:sz w:val="20"/>
              </w:rPr>
              <w:t>drücken</w:t>
            </w:r>
          </w:p>
        </w:tc>
        <w:tc>
          <w:tcPr>
            <w:tcW w:w="1167" w:type="pct"/>
          </w:tcPr>
          <w:p w14:paraId="054A1F57" w14:textId="7C652714" w:rsidR="007E1ABF" w:rsidRPr="007E1ABF" w:rsidRDefault="00D54A04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Chara</w:t>
            </w:r>
            <w:r w:rsidR="0058567B">
              <w:rPr>
                <w:bCs/>
                <w:sz w:val="20"/>
              </w:rPr>
              <w:t>k</w:t>
            </w:r>
            <w:r>
              <w:rPr>
                <w:bCs/>
                <w:sz w:val="20"/>
              </w:rPr>
              <w:t>ter wird bewegt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618C0CFE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kann es bewegt werden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0A446236" w:rsidR="007E1ABF" w:rsidRPr="007E1ABF" w:rsidRDefault="006459F9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Begehbaren Bereich verlassen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473B4D96" w:rsidR="007E1ABF" w:rsidRPr="007E1ABF" w:rsidRDefault="006459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Chara</w:t>
            </w:r>
            <w:r w:rsidR="003F5317">
              <w:rPr>
                <w:sz w:val="20"/>
              </w:rPr>
              <w:t>k</w:t>
            </w:r>
            <w:r>
              <w:rPr>
                <w:sz w:val="20"/>
              </w:rPr>
              <w:t>ter berührt den Rand des begehbaren Bereichs/Weg</w:t>
            </w:r>
          </w:p>
        </w:tc>
        <w:tc>
          <w:tcPr>
            <w:tcW w:w="1167" w:type="pct"/>
          </w:tcPr>
          <w:p w14:paraId="695BEB34" w14:textId="42D3C5C5" w:rsidR="007E1ABF" w:rsidRPr="007E1ABF" w:rsidRDefault="00D54A04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Chara</w:t>
            </w:r>
            <w:r w:rsidR="0058567B">
              <w:rPr>
                <w:bCs/>
                <w:sz w:val="20"/>
              </w:rPr>
              <w:t>k</w:t>
            </w:r>
            <w:r>
              <w:rPr>
                <w:bCs/>
                <w:sz w:val="20"/>
              </w:rPr>
              <w:t>ter kann den Bereich nicht verlassen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73BC3930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wird blockiert und gestoppt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502000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EE0D708" w14:textId="77777777" w:rsidR="00502000" w:rsidRDefault="00502000" w:rsidP="00502000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347768A4" w14:textId="4E29AA43" w:rsidR="00502000" w:rsidRPr="003C5C08" w:rsidRDefault="00502000" w:rsidP="0050200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Der </w:t>
            </w:r>
            <w:proofErr w:type="spellStart"/>
            <w:r>
              <w:rPr>
                <w:sz w:val="20"/>
              </w:rPr>
              <w:t>Chra</w:t>
            </w:r>
            <w:r w:rsidR="00596B32">
              <w:rPr>
                <w:sz w:val="20"/>
              </w:rPr>
              <w:t>k</w:t>
            </w:r>
            <w:r>
              <w:rPr>
                <w:sz w:val="20"/>
              </w:rPr>
              <w:t>ter</w:t>
            </w:r>
            <w:proofErr w:type="spellEnd"/>
            <w:r>
              <w:rPr>
                <w:sz w:val="20"/>
              </w:rPr>
              <w:t xml:space="preserve"> kann sich nicht aus den bestimmten Wegbereichen bewegen.</w:t>
            </w:r>
          </w:p>
        </w:tc>
        <w:tc>
          <w:tcPr>
            <w:tcW w:w="3934" w:type="pct"/>
            <w:gridSpan w:val="4"/>
          </w:tcPr>
          <w:p w14:paraId="4B067851" w14:textId="77777777" w:rsidR="00502000" w:rsidRDefault="00502000" w:rsidP="00502000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63F62FDF" w14:textId="0FA2ADCD" w:rsidR="00502000" w:rsidRPr="00502000" w:rsidRDefault="00502000" w:rsidP="00502000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Der </w:t>
            </w:r>
            <w:proofErr w:type="spellStart"/>
            <w:r>
              <w:rPr>
                <w:sz w:val="20"/>
              </w:rPr>
              <w:t>Chra</w:t>
            </w:r>
            <w:r w:rsidR="00596B32">
              <w:rPr>
                <w:sz w:val="20"/>
              </w:rPr>
              <w:t>kt</w:t>
            </w:r>
            <w:r>
              <w:rPr>
                <w:sz w:val="20"/>
              </w:rPr>
              <w:t>er</w:t>
            </w:r>
            <w:proofErr w:type="spellEnd"/>
            <w:r>
              <w:rPr>
                <w:sz w:val="20"/>
              </w:rPr>
              <w:t xml:space="preserve"> kann sich nicht aus den bestimmten Wegbereichen bewegen.</w:t>
            </w:r>
          </w:p>
        </w:tc>
      </w:tr>
    </w:tbl>
    <w:p w14:paraId="290EE0FA" w14:textId="45D9A664" w:rsidR="008C3F45" w:rsidRDefault="008C3F45" w:rsidP="007E1ABF">
      <w:pPr>
        <w:spacing w:before="0" w:after="0"/>
      </w:pPr>
    </w:p>
    <w:p w14:paraId="49D11422" w14:textId="77777777" w:rsidR="008C3F45" w:rsidRDefault="008C3F45">
      <w:pPr>
        <w:spacing w:before="0" w:after="0"/>
      </w:pPr>
      <w:r>
        <w:br w:type="page"/>
      </w:r>
    </w:p>
    <w:p w14:paraId="554EA9EC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4C38969E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43D794CF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F0644F">
              <w:rPr>
                <w:b/>
                <w:bCs/>
                <w:sz w:val="20"/>
              </w:rPr>
              <w:t>Simulation starten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4376F3E" w14:textId="3AC3B034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F0644F">
              <w:rPr>
                <w:b/>
                <w:bCs/>
                <w:sz w:val="20"/>
              </w:rPr>
              <w:t xml:space="preserve">Simulation </w:t>
            </w:r>
            <w:proofErr w:type="gramStart"/>
            <w:r w:rsidR="00F0644F">
              <w:rPr>
                <w:b/>
                <w:bCs/>
                <w:sz w:val="20"/>
              </w:rPr>
              <w:t>starten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97576C3" w14:textId="2D1D72BA" w:rsidR="007E1ABF" w:rsidRPr="00176C97" w:rsidRDefault="00A351E5" w:rsidP="00B90267">
            <w:pPr>
              <w:spacing w:before="40" w:after="40"/>
              <w:rPr>
                <w:bCs/>
                <w:sz w:val="20"/>
              </w:rPr>
            </w:pPr>
            <w:r w:rsidRPr="00176C97">
              <w:rPr>
                <w:b/>
                <w:bCs/>
                <w:sz w:val="20"/>
              </w:rPr>
              <w:t>Akteure</w:t>
            </w:r>
            <w:r w:rsidR="007E1ABF" w:rsidRPr="00176C97">
              <w:rPr>
                <w:b/>
                <w:bCs/>
                <w:sz w:val="20"/>
              </w:rPr>
              <w:t>:</w:t>
            </w:r>
            <w:r w:rsidR="007E1ABF" w:rsidRPr="00176C97">
              <w:rPr>
                <w:bCs/>
                <w:sz w:val="20"/>
              </w:rPr>
              <w:t xml:space="preserve"> </w:t>
            </w:r>
            <w:r w:rsidR="00512D3A">
              <w:rPr>
                <w:bCs/>
                <w:sz w:val="20"/>
              </w:rPr>
              <w:t>Spieler</w:t>
            </w:r>
            <w:r w:rsidR="007E1ABF" w:rsidRPr="00176C97">
              <w:rPr>
                <w:b/>
                <w:bCs/>
                <w:sz w:val="20"/>
              </w:rPr>
              <w:br/>
            </w:r>
            <w:proofErr w:type="spellStart"/>
            <w:r w:rsidR="007E1ABF" w:rsidRPr="00176C97">
              <w:rPr>
                <w:b/>
                <w:bCs/>
                <w:sz w:val="20"/>
              </w:rPr>
              <w:t>Precondition</w:t>
            </w:r>
            <w:proofErr w:type="spellEnd"/>
            <w:r w:rsidR="007E1ABF" w:rsidRPr="00176C97">
              <w:rPr>
                <w:b/>
                <w:bCs/>
                <w:sz w:val="20"/>
              </w:rPr>
              <w:t xml:space="preserve">: </w:t>
            </w:r>
            <w:r w:rsidR="00F0644F" w:rsidRPr="00176C97">
              <w:rPr>
                <w:sz w:val="20"/>
              </w:rPr>
              <w:t>Programm vorhanden</w:t>
            </w:r>
          </w:p>
          <w:p w14:paraId="2A5A2116" w14:textId="74D59CCA" w:rsidR="007E1ABF" w:rsidRPr="00176C97" w:rsidRDefault="007E1ABF" w:rsidP="00B90267">
            <w:pPr>
              <w:spacing w:before="40" w:after="40"/>
              <w:rPr>
                <w:bCs/>
                <w:sz w:val="20"/>
              </w:rPr>
            </w:pPr>
            <w:r w:rsidRPr="00176C97">
              <w:rPr>
                <w:b/>
                <w:bCs/>
                <w:sz w:val="20"/>
              </w:rPr>
              <w:t>Ereignis:</w:t>
            </w:r>
            <w:r w:rsidRPr="00176C97">
              <w:rPr>
                <w:bCs/>
                <w:sz w:val="20"/>
              </w:rPr>
              <w:t xml:space="preserve"> </w:t>
            </w:r>
            <w:r w:rsidR="00176C97" w:rsidRPr="00176C97">
              <w:rPr>
                <w:bCs/>
                <w:sz w:val="20"/>
              </w:rPr>
              <w:t>P</w:t>
            </w:r>
            <w:r w:rsidR="00176C97">
              <w:rPr>
                <w:bCs/>
                <w:sz w:val="20"/>
              </w:rPr>
              <w:t>rogramm starten</w:t>
            </w:r>
          </w:p>
        </w:tc>
        <w:tc>
          <w:tcPr>
            <w:tcW w:w="3934" w:type="pct"/>
            <w:gridSpan w:val="4"/>
          </w:tcPr>
          <w:p w14:paraId="5EB40169" w14:textId="3A426B00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1126A6">
              <w:rPr>
                <w:b/>
                <w:bCs/>
                <w:sz w:val="20"/>
              </w:rPr>
              <w:t>5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6E8219F2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58A48AB3" w:rsidR="007E1ABF" w:rsidRPr="007E1ABF" w:rsidRDefault="00176C97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öffnen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6D2D7581" w:rsidR="007E1ABF" w:rsidRPr="007E1ABF" w:rsidRDefault="00A017E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öffnen</w:t>
            </w:r>
          </w:p>
        </w:tc>
        <w:tc>
          <w:tcPr>
            <w:tcW w:w="1167" w:type="pct"/>
          </w:tcPr>
          <w:p w14:paraId="0A8C8DEF" w14:textId="427C6BE6" w:rsidR="007E1ABF" w:rsidRPr="007E1ABF" w:rsidRDefault="00A017E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wird geöffnet und geladen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1EDE3B36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das tut das Programm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3BE03A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905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4ACCE5B" w14:textId="784CB389" w:rsidR="007E1ABF" w:rsidRPr="007E1ABF" w:rsidRDefault="00176C97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Programm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4753C6C" w14:textId="24C219C2" w:rsidR="007E1ABF" w:rsidRPr="007E1ABF" w:rsidRDefault="00A017E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starten</w:t>
            </w:r>
          </w:p>
        </w:tc>
        <w:tc>
          <w:tcPr>
            <w:tcW w:w="1167" w:type="pct"/>
          </w:tcPr>
          <w:p w14:paraId="709BBA06" w14:textId="14EE1D63" w:rsidR="007E1ABF" w:rsidRPr="007E1ABF" w:rsidRDefault="00A017E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wird gestartet, Levelauswahl erscheint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13C5A43" w14:textId="71ADBA5D" w:rsidR="007E1ABF" w:rsidRPr="007E1ABF" w:rsidRDefault="00F83EA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Ja bei Start wird Level Auswahl gefragt.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35F8D5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EFDA490" w14:textId="77777777" w:rsidR="00026D80" w:rsidRDefault="007E1ABF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043D28D0" w14:textId="48DC6E78" w:rsidR="007E1ABF" w:rsidRPr="003C5C08" w:rsidRDefault="00026D80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Programm wird gestartet, Levelauswahl erscheint</w:t>
            </w:r>
            <w:r w:rsidR="00A34E83">
              <w:rPr>
                <w:bCs/>
                <w:sz w:val="20"/>
              </w:rPr>
              <w:t>.</w:t>
            </w:r>
          </w:p>
        </w:tc>
        <w:tc>
          <w:tcPr>
            <w:tcW w:w="3934" w:type="pct"/>
            <w:gridSpan w:val="4"/>
          </w:tcPr>
          <w:p w14:paraId="67DE0F55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3953664A" w14:textId="4E630C51" w:rsidR="00026D80" w:rsidRPr="003C5C08" w:rsidRDefault="00026D80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Programm wird gestartet, Levelauswahl erscheint</w:t>
            </w:r>
            <w:r w:rsidR="00A34E83">
              <w:rPr>
                <w:bCs/>
                <w:sz w:val="20"/>
              </w:rPr>
              <w:t>.</w:t>
            </w:r>
          </w:p>
        </w:tc>
      </w:tr>
    </w:tbl>
    <w:p w14:paraId="59CA1735" w14:textId="10E61AF4" w:rsidR="001126A6" w:rsidRDefault="001126A6">
      <w:pPr>
        <w:spacing w:before="0" w:after="0"/>
      </w:pPr>
      <w:bookmarkStart w:id="11" w:name="_Toc276541766"/>
    </w:p>
    <w:p w14:paraId="53E537F6" w14:textId="3ABB0621" w:rsidR="00C40362" w:rsidRDefault="001126A6">
      <w:pPr>
        <w:spacing w:before="0" w:after="0"/>
      </w:pPr>
      <w:r>
        <w:br w:type="page"/>
      </w:r>
    </w:p>
    <w:p w14:paraId="17C06BBF" w14:textId="77777777" w:rsidR="001126A6" w:rsidRDefault="001126A6" w:rsidP="001126A6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1126A6" w:rsidRPr="00F20189" w14:paraId="1139DD83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4BF2402C" w14:textId="77777777" w:rsidR="001126A6" w:rsidRPr="003C5C08" w:rsidRDefault="001126A6" w:rsidP="000F720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794C442" w14:textId="77777777" w:rsidR="001126A6" w:rsidRPr="003C5C08" w:rsidRDefault="001126A6" w:rsidP="000F720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1126A6" w:rsidRPr="00B05B16" w14:paraId="0EB455E3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73F3B3A4" w14:textId="74CA8DB6" w:rsidR="001126A6" w:rsidRPr="003C5C08" w:rsidRDefault="001126A6" w:rsidP="000F7205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1C6569">
              <w:rPr>
                <w:b/>
                <w:bCs/>
                <w:sz w:val="20"/>
              </w:rPr>
              <w:t>Spiel beenden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73F9E9A" w14:textId="706936AB" w:rsidR="001126A6" w:rsidRPr="00383C23" w:rsidRDefault="001126A6" w:rsidP="000F7205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1C6569">
              <w:rPr>
                <w:b/>
                <w:bCs/>
                <w:sz w:val="20"/>
              </w:rPr>
              <w:t xml:space="preserve">Spiel </w:t>
            </w:r>
            <w:proofErr w:type="gramStart"/>
            <w:r w:rsidR="001C6569">
              <w:rPr>
                <w:b/>
                <w:bCs/>
                <w:sz w:val="20"/>
              </w:rPr>
              <w:t>beenden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1126A6" w:rsidRPr="003713D4" w14:paraId="1E7A2322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42D4B5C9" w14:textId="391A5018" w:rsidR="00A04271" w:rsidRPr="003D58F4" w:rsidRDefault="00A04271" w:rsidP="00A04271">
            <w:pPr>
              <w:spacing w:before="40" w:after="40"/>
              <w:rPr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Spieler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  <w:r>
              <w:rPr>
                <w:sz w:val="20"/>
              </w:rPr>
              <w:t>Spiel gestartet</w:t>
            </w:r>
          </w:p>
          <w:p w14:paraId="02F04FA2" w14:textId="754EB43C" w:rsidR="001126A6" w:rsidRPr="00226C1D" w:rsidRDefault="00A04271" w:rsidP="00A04271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Programm beenden</w:t>
            </w:r>
          </w:p>
        </w:tc>
        <w:tc>
          <w:tcPr>
            <w:tcW w:w="3934" w:type="pct"/>
            <w:gridSpan w:val="4"/>
          </w:tcPr>
          <w:p w14:paraId="582BAC34" w14:textId="3DB21B35" w:rsidR="001126A6" w:rsidRPr="003713D4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6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1126A6" w:rsidRPr="007E1ABF" w14:paraId="56669EB4" w14:textId="77777777" w:rsidTr="000F72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EA28A78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CA7037F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E3DFA2D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6AB35E6C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E3A3969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1AB96BBB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1126A6" w:rsidRPr="007E1ABF" w14:paraId="4007D28F" w14:textId="77777777" w:rsidTr="000F72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E33AF4" w14:textId="77777777" w:rsidR="001126A6" w:rsidRPr="007E1ABF" w:rsidRDefault="001126A6" w:rsidP="000F720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597B21" w14:textId="23504CAB" w:rsidR="001126A6" w:rsidRPr="007E1ABF" w:rsidRDefault="001C6569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Alle </w:t>
            </w:r>
            <w:proofErr w:type="spellStart"/>
            <w:r w:rsidR="00787928">
              <w:rPr>
                <w:bCs/>
                <w:sz w:val="20"/>
              </w:rPr>
              <w:t>Muenzen</w:t>
            </w:r>
            <w:proofErr w:type="spellEnd"/>
            <w:r w:rsidR="0078792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einsammeln</w:t>
            </w:r>
            <w:r w:rsidR="001D5D41">
              <w:rPr>
                <w:bCs/>
                <w:sz w:val="20"/>
              </w:rPr>
              <w:t xml:space="preserve"> oder </w:t>
            </w:r>
            <w:proofErr w:type="spellStart"/>
            <w:r w:rsidR="001D5D41">
              <w:rPr>
                <w:bCs/>
                <w:sz w:val="20"/>
              </w:rPr>
              <w:t>Beend</w:t>
            </w:r>
            <w:proofErr w:type="spellEnd"/>
            <w:r w:rsidR="001D5D41">
              <w:rPr>
                <w:bCs/>
                <w:sz w:val="20"/>
              </w:rPr>
              <w:t>-Knopf drücken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CD58EAF" w14:textId="0F7263FC" w:rsidR="001126A6" w:rsidRPr="007E1ABF" w:rsidRDefault="001C6569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Alle </w:t>
            </w:r>
            <w:proofErr w:type="spellStart"/>
            <w:r w:rsidR="00787928">
              <w:rPr>
                <w:bCs/>
                <w:sz w:val="20"/>
              </w:rPr>
              <w:t>Muenzen</w:t>
            </w:r>
            <w:proofErr w:type="spellEnd"/>
            <w:r w:rsidR="0078792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einsammeln</w:t>
            </w:r>
            <w:r w:rsidR="001D5D41">
              <w:rPr>
                <w:bCs/>
                <w:sz w:val="20"/>
              </w:rPr>
              <w:t xml:space="preserve"> oder </w:t>
            </w:r>
            <w:proofErr w:type="spellStart"/>
            <w:r w:rsidR="001D5D41">
              <w:rPr>
                <w:bCs/>
                <w:sz w:val="20"/>
              </w:rPr>
              <w:t>Beend</w:t>
            </w:r>
            <w:proofErr w:type="spellEnd"/>
            <w:r w:rsidR="00AA067D">
              <w:rPr>
                <w:bCs/>
                <w:sz w:val="20"/>
              </w:rPr>
              <w:t>-Knopf drücken</w:t>
            </w:r>
          </w:p>
        </w:tc>
        <w:tc>
          <w:tcPr>
            <w:tcW w:w="1167" w:type="pct"/>
          </w:tcPr>
          <w:p w14:paraId="37CFA66B" w14:textId="3B1B56EE" w:rsidR="001126A6" w:rsidRPr="007E1ABF" w:rsidRDefault="00AA067D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Programm wird resettet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4301E5B" w14:textId="07F061DA" w:rsidR="001126A6" w:rsidRPr="007E1ABF" w:rsidRDefault="00F83EAA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Ja es kann </w:t>
            </w:r>
            <w:proofErr w:type="gramStart"/>
            <w:r>
              <w:rPr>
                <w:bCs/>
                <w:sz w:val="20"/>
              </w:rPr>
              <w:t>Beendet</w:t>
            </w:r>
            <w:proofErr w:type="gramEnd"/>
            <w:r>
              <w:rPr>
                <w:bCs/>
                <w:sz w:val="20"/>
              </w:rPr>
              <w:t xml:space="preserve"> oder neue gestartet werden.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509477A" w14:textId="77777777" w:rsidR="001126A6" w:rsidRPr="007E1ABF" w:rsidRDefault="001126A6" w:rsidP="000F7205">
            <w:pPr>
              <w:spacing w:before="40" w:after="40"/>
              <w:rPr>
                <w:bCs/>
                <w:sz w:val="20"/>
              </w:rPr>
            </w:pPr>
          </w:p>
        </w:tc>
      </w:tr>
      <w:tr w:rsidR="001126A6" w:rsidRPr="00F20189" w14:paraId="6B085D82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41B52F4A" w14:textId="5D57D0D6" w:rsidR="001126A6" w:rsidRPr="003C5C08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AA067D" w:rsidRPr="00AA067D">
              <w:rPr>
                <w:sz w:val="20"/>
              </w:rPr>
              <w:t>Programm wird resettet.</w:t>
            </w:r>
          </w:p>
        </w:tc>
        <w:tc>
          <w:tcPr>
            <w:tcW w:w="3934" w:type="pct"/>
            <w:gridSpan w:val="4"/>
          </w:tcPr>
          <w:p w14:paraId="6DB57321" w14:textId="77777777" w:rsidR="001126A6" w:rsidRDefault="001126A6" w:rsidP="000F7205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5EE3FA5B" w14:textId="7DC1D128" w:rsidR="00AA067D" w:rsidRPr="00AA067D" w:rsidRDefault="00AA067D" w:rsidP="000F7205">
            <w:pPr>
              <w:spacing w:before="40" w:after="40"/>
              <w:rPr>
                <w:sz w:val="20"/>
              </w:rPr>
            </w:pPr>
            <w:r w:rsidRPr="00AA067D">
              <w:rPr>
                <w:sz w:val="20"/>
              </w:rPr>
              <w:t>Programm wird resettet.</w:t>
            </w:r>
          </w:p>
        </w:tc>
      </w:tr>
    </w:tbl>
    <w:p w14:paraId="3AF82602" w14:textId="77777777" w:rsidR="001126A6" w:rsidRPr="00F20189" w:rsidRDefault="001126A6" w:rsidP="001126A6"/>
    <w:p w14:paraId="4486B18C" w14:textId="5FF84E6B" w:rsidR="001126A6" w:rsidRDefault="001126A6">
      <w:pPr>
        <w:spacing w:before="0" w:after="0"/>
        <w:sectPr w:rsidR="001126A6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7777777" w:rsidR="00B943E8" w:rsidRPr="00F41E5F" w:rsidRDefault="00B943E8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berschrift1"/>
      </w:pPr>
      <w:bookmarkStart w:id="12" w:name="_Toc441971812"/>
      <w:bookmarkStart w:id="13" w:name="_Toc276541767"/>
      <w:proofErr w:type="spellStart"/>
      <w:r w:rsidRPr="00F20189">
        <w:t>Sign</w:t>
      </w:r>
      <w:proofErr w:type="spellEnd"/>
      <w:r w:rsidRPr="00F20189">
        <w:t>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56F7A4AB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="00F83EAA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5610A532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="00F83EAA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  <w:r w:rsidR="00F83EAA">
              <w:t>31.01.2023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62EBD258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F83EAA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 w:rsidR="00F83EAA">
              <w:rPr>
                <w:b/>
                <w:bCs/>
              </w:rPr>
              <w:t>31.01.2023</w:t>
            </w:r>
            <w:r w:rsidRPr="00F20189">
              <w:rPr>
                <w:b/>
                <w:bCs/>
              </w:rPr>
              <w:t xml:space="preserve">, </w:t>
            </w:r>
            <w:r w:rsidR="00F83EAA">
              <w:rPr>
                <w:b/>
                <w:bCs/>
              </w:rPr>
              <w:t>Abraham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0B437E9B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F83EAA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 w:rsidR="00E81E08">
              <w:rPr>
                <w:b/>
                <w:bCs/>
              </w:rPr>
              <w:t>30.01.2023</w:t>
            </w:r>
            <w:r w:rsidRPr="00F20189">
              <w:rPr>
                <w:b/>
                <w:bCs/>
              </w:rPr>
              <w:t xml:space="preserve">, </w:t>
            </w:r>
            <w:r w:rsidR="00E81E08">
              <w:rPr>
                <w:b/>
                <w:bCs/>
              </w:rPr>
              <w:t>Adan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705A1178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>Nein ()</w:t>
            </w:r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E4CE" w14:textId="77777777" w:rsidR="00C30551" w:rsidRDefault="00C30551">
      <w:r>
        <w:separator/>
      </w:r>
    </w:p>
  </w:endnote>
  <w:endnote w:type="continuationSeparator" w:id="0">
    <w:p w14:paraId="110A87F5" w14:textId="77777777" w:rsidR="00C30551" w:rsidRDefault="00C3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E0A0" w14:textId="77777777" w:rsidR="00C30551" w:rsidRDefault="00C30551">
      <w:r>
        <w:separator/>
      </w:r>
    </w:p>
  </w:footnote>
  <w:footnote w:type="continuationSeparator" w:id="0">
    <w:p w14:paraId="75F1BCBB" w14:textId="77777777" w:rsidR="00C30551" w:rsidRDefault="00C30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8035157">
    <w:abstractNumId w:val="3"/>
  </w:num>
  <w:num w:numId="2" w16cid:durableId="1503424585">
    <w:abstractNumId w:val="20"/>
  </w:num>
  <w:num w:numId="3" w16cid:durableId="2121870758">
    <w:abstractNumId w:val="9"/>
  </w:num>
  <w:num w:numId="4" w16cid:durableId="612326730">
    <w:abstractNumId w:val="18"/>
  </w:num>
  <w:num w:numId="5" w16cid:durableId="142504075">
    <w:abstractNumId w:val="18"/>
  </w:num>
  <w:num w:numId="6" w16cid:durableId="1837649508">
    <w:abstractNumId w:val="13"/>
  </w:num>
  <w:num w:numId="7" w16cid:durableId="1971323834">
    <w:abstractNumId w:val="5"/>
  </w:num>
  <w:num w:numId="8" w16cid:durableId="902519546">
    <w:abstractNumId w:val="12"/>
  </w:num>
  <w:num w:numId="9" w16cid:durableId="1120798758">
    <w:abstractNumId w:val="10"/>
  </w:num>
  <w:num w:numId="10" w16cid:durableId="122116857">
    <w:abstractNumId w:val="8"/>
  </w:num>
  <w:num w:numId="11" w16cid:durableId="601567386">
    <w:abstractNumId w:val="0"/>
  </w:num>
  <w:num w:numId="12" w16cid:durableId="1304700912">
    <w:abstractNumId w:val="14"/>
  </w:num>
  <w:num w:numId="13" w16cid:durableId="2012416631">
    <w:abstractNumId w:val="7"/>
  </w:num>
  <w:num w:numId="14" w16cid:durableId="163208620">
    <w:abstractNumId w:val="15"/>
  </w:num>
  <w:num w:numId="15" w16cid:durableId="1773895127">
    <w:abstractNumId w:val="4"/>
  </w:num>
  <w:num w:numId="16" w16cid:durableId="1969311534">
    <w:abstractNumId w:val="11"/>
  </w:num>
  <w:num w:numId="17" w16cid:durableId="445151786">
    <w:abstractNumId w:val="2"/>
  </w:num>
  <w:num w:numId="18" w16cid:durableId="1525822158">
    <w:abstractNumId w:val="1"/>
  </w:num>
  <w:num w:numId="19" w16cid:durableId="1326401894">
    <w:abstractNumId w:val="19"/>
  </w:num>
  <w:num w:numId="20" w16cid:durableId="1587379684">
    <w:abstractNumId w:val="6"/>
  </w:num>
  <w:num w:numId="21" w16cid:durableId="780150855">
    <w:abstractNumId w:val="17"/>
  </w:num>
  <w:num w:numId="22" w16cid:durableId="18966204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24DCC"/>
    <w:rsid w:val="00026D80"/>
    <w:rsid w:val="00041AF8"/>
    <w:rsid w:val="0004783A"/>
    <w:rsid w:val="00056B93"/>
    <w:rsid w:val="00071867"/>
    <w:rsid w:val="00071946"/>
    <w:rsid w:val="00073C47"/>
    <w:rsid w:val="00082898"/>
    <w:rsid w:val="000847DA"/>
    <w:rsid w:val="000A6F13"/>
    <w:rsid w:val="000A7E6B"/>
    <w:rsid w:val="000F0FC0"/>
    <w:rsid w:val="000F11A3"/>
    <w:rsid w:val="0010550F"/>
    <w:rsid w:val="001105AD"/>
    <w:rsid w:val="00110EBF"/>
    <w:rsid w:val="001126A6"/>
    <w:rsid w:val="00116CF5"/>
    <w:rsid w:val="0012186D"/>
    <w:rsid w:val="001222EE"/>
    <w:rsid w:val="00126097"/>
    <w:rsid w:val="00130D47"/>
    <w:rsid w:val="00132F3E"/>
    <w:rsid w:val="00140272"/>
    <w:rsid w:val="00141BDD"/>
    <w:rsid w:val="0014366F"/>
    <w:rsid w:val="001508D0"/>
    <w:rsid w:val="00151AB6"/>
    <w:rsid w:val="00152272"/>
    <w:rsid w:val="0015294C"/>
    <w:rsid w:val="00153214"/>
    <w:rsid w:val="00161A36"/>
    <w:rsid w:val="001726E7"/>
    <w:rsid w:val="00176C97"/>
    <w:rsid w:val="0018554E"/>
    <w:rsid w:val="0018666E"/>
    <w:rsid w:val="00191B2E"/>
    <w:rsid w:val="00195488"/>
    <w:rsid w:val="001A1C07"/>
    <w:rsid w:val="001B632C"/>
    <w:rsid w:val="001C6569"/>
    <w:rsid w:val="001C6F80"/>
    <w:rsid w:val="001D5D41"/>
    <w:rsid w:val="001E18D7"/>
    <w:rsid w:val="001E7862"/>
    <w:rsid w:val="00207B31"/>
    <w:rsid w:val="00216983"/>
    <w:rsid w:val="00217F1E"/>
    <w:rsid w:val="00225719"/>
    <w:rsid w:val="00226C1D"/>
    <w:rsid w:val="0023049B"/>
    <w:rsid w:val="00231595"/>
    <w:rsid w:val="0023431F"/>
    <w:rsid w:val="00241891"/>
    <w:rsid w:val="00247D2E"/>
    <w:rsid w:val="002506B9"/>
    <w:rsid w:val="00257A4E"/>
    <w:rsid w:val="00266422"/>
    <w:rsid w:val="00277C4C"/>
    <w:rsid w:val="00285179"/>
    <w:rsid w:val="00290F10"/>
    <w:rsid w:val="00291973"/>
    <w:rsid w:val="00295CF0"/>
    <w:rsid w:val="002A17D0"/>
    <w:rsid w:val="002B3CB7"/>
    <w:rsid w:val="002C55B7"/>
    <w:rsid w:val="002C7A9F"/>
    <w:rsid w:val="002E3C78"/>
    <w:rsid w:val="002E3CD2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773B9"/>
    <w:rsid w:val="00383C23"/>
    <w:rsid w:val="00393715"/>
    <w:rsid w:val="003A1614"/>
    <w:rsid w:val="003A2DF5"/>
    <w:rsid w:val="003A6A91"/>
    <w:rsid w:val="003C175D"/>
    <w:rsid w:val="003C5C08"/>
    <w:rsid w:val="003D2A4A"/>
    <w:rsid w:val="003D4990"/>
    <w:rsid w:val="003F5317"/>
    <w:rsid w:val="004038FE"/>
    <w:rsid w:val="00410330"/>
    <w:rsid w:val="00415442"/>
    <w:rsid w:val="00445289"/>
    <w:rsid w:val="004479FE"/>
    <w:rsid w:val="00450945"/>
    <w:rsid w:val="00450A7A"/>
    <w:rsid w:val="00460C06"/>
    <w:rsid w:val="00460D20"/>
    <w:rsid w:val="00461470"/>
    <w:rsid w:val="0046419C"/>
    <w:rsid w:val="004647CA"/>
    <w:rsid w:val="00464ECE"/>
    <w:rsid w:val="00473643"/>
    <w:rsid w:val="004742FC"/>
    <w:rsid w:val="00484606"/>
    <w:rsid w:val="004933FD"/>
    <w:rsid w:val="00495128"/>
    <w:rsid w:val="00496436"/>
    <w:rsid w:val="00497AEC"/>
    <w:rsid w:val="004A27A3"/>
    <w:rsid w:val="004A31E8"/>
    <w:rsid w:val="004A3EBF"/>
    <w:rsid w:val="004B4255"/>
    <w:rsid w:val="004B5C00"/>
    <w:rsid w:val="004D33E7"/>
    <w:rsid w:val="004D43BB"/>
    <w:rsid w:val="004E2045"/>
    <w:rsid w:val="004E57A9"/>
    <w:rsid w:val="004F0DF9"/>
    <w:rsid w:val="00502000"/>
    <w:rsid w:val="00502A8A"/>
    <w:rsid w:val="00512D3A"/>
    <w:rsid w:val="005168FD"/>
    <w:rsid w:val="0053004C"/>
    <w:rsid w:val="00537FFC"/>
    <w:rsid w:val="00540174"/>
    <w:rsid w:val="005404F4"/>
    <w:rsid w:val="00543F17"/>
    <w:rsid w:val="00546B01"/>
    <w:rsid w:val="005726D1"/>
    <w:rsid w:val="005820D8"/>
    <w:rsid w:val="0058567B"/>
    <w:rsid w:val="00596167"/>
    <w:rsid w:val="00596B32"/>
    <w:rsid w:val="0059799B"/>
    <w:rsid w:val="005A37E7"/>
    <w:rsid w:val="005A3F2E"/>
    <w:rsid w:val="005C2076"/>
    <w:rsid w:val="005C5878"/>
    <w:rsid w:val="005D3D7A"/>
    <w:rsid w:val="005D768A"/>
    <w:rsid w:val="005F76E4"/>
    <w:rsid w:val="00606718"/>
    <w:rsid w:val="00611041"/>
    <w:rsid w:val="00642199"/>
    <w:rsid w:val="006453CF"/>
    <w:rsid w:val="006459F9"/>
    <w:rsid w:val="0065024E"/>
    <w:rsid w:val="00650BA3"/>
    <w:rsid w:val="0065141A"/>
    <w:rsid w:val="00662DC7"/>
    <w:rsid w:val="0066468C"/>
    <w:rsid w:val="0068143A"/>
    <w:rsid w:val="0068326B"/>
    <w:rsid w:val="00683531"/>
    <w:rsid w:val="00685BB9"/>
    <w:rsid w:val="00691BCE"/>
    <w:rsid w:val="006936A7"/>
    <w:rsid w:val="00693C88"/>
    <w:rsid w:val="006A36ED"/>
    <w:rsid w:val="006B4D09"/>
    <w:rsid w:val="006B7E9D"/>
    <w:rsid w:val="006C2A53"/>
    <w:rsid w:val="006D178C"/>
    <w:rsid w:val="006D4D46"/>
    <w:rsid w:val="006D656B"/>
    <w:rsid w:val="006E14BA"/>
    <w:rsid w:val="006F3EE7"/>
    <w:rsid w:val="006F42B1"/>
    <w:rsid w:val="006F6222"/>
    <w:rsid w:val="00705F63"/>
    <w:rsid w:val="007276AC"/>
    <w:rsid w:val="00743ACC"/>
    <w:rsid w:val="00764F0D"/>
    <w:rsid w:val="00765D3D"/>
    <w:rsid w:val="007747CB"/>
    <w:rsid w:val="00785541"/>
    <w:rsid w:val="00786C20"/>
    <w:rsid w:val="00787928"/>
    <w:rsid w:val="00793BCF"/>
    <w:rsid w:val="00794B33"/>
    <w:rsid w:val="007A5B7F"/>
    <w:rsid w:val="007B6FC0"/>
    <w:rsid w:val="007E1ABF"/>
    <w:rsid w:val="008052A2"/>
    <w:rsid w:val="0081106B"/>
    <w:rsid w:val="00814076"/>
    <w:rsid w:val="00825508"/>
    <w:rsid w:val="0083389E"/>
    <w:rsid w:val="00843BD1"/>
    <w:rsid w:val="00861849"/>
    <w:rsid w:val="008733A0"/>
    <w:rsid w:val="00877AA6"/>
    <w:rsid w:val="00881647"/>
    <w:rsid w:val="00887237"/>
    <w:rsid w:val="008A0A5D"/>
    <w:rsid w:val="008A1A5C"/>
    <w:rsid w:val="008A5379"/>
    <w:rsid w:val="008C1342"/>
    <w:rsid w:val="008C3F45"/>
    <w:rsid w:val="008C652D"/>
    <w:rsid w:val="008C7A3C"/>
    <w:rsid w:val="008D5E55"/>
    <w:rsid w:val="008E5A27"/>
    <w:rsid w:val="00905605"/>
    <w:rsid w:val="009107B6"/>
    <w:rsid w:val="00912EC7"/>
    <w:rsid w:val="00916545"/>
    <w:rsid w:val="00930E85"/>
    <w:rsid w:val="009314B8"/>
    <w:rsid w:val="00936A3D"/>
    <w:rsid w:val="00950C07"/>
    <w:rsid w:val="0096012F"/>
    <w:rsid w:val="00966727"/>
    <w:rsid w:val="009753C3"/>
    <w:rsid w:val="00976A78"/>
    <w:rsid w:val="00976C8C"/>
    <w:rsid w:val="0099382D"/>
    <w:rsid w:val="00993ED8"/>
    <w:rsid w:val="009A25DE"/>
    <w:rsid w:val="009A6932"/>
    <w:rsid w:val="009B4DF6"/>
    <w:rsid w:val="009C5986"/>
    <w:rsid w:val="009E2664"/>
    <w:rsid w:val="00A01502"/>
    <w:rsid w:val="00A017EE"/>
    <w:rsid w:val="00A04271"/>
    <w:rsid w:val="00A04E1D"/>
    <w:rsid w:val="00A17146"/>
    <w:rsid w:val="00A3265D"/>
    <w:rsid w:val="00A34E83"/>
    <w:rsid w:val="00A351E5"/>
    <w:rsid w:val="00A3621A"/>
    <w:rsid w:val="00A367E7"/>
    <w:rsid w:val="00A44D45"/>
    <w:rsid w:val="00A4718B"/>
    <w:rsid w:val="00A5260B"/>
    <w:rsid w:val="00A61281"/>
    <w:rsid w:val="00A61488"/>
    <w:rsid w:val="00A65E32"/>
    <w:rsid w:val="00A66480"/>
    <w:rsid w:val="00A7073C"/>
    <w:rsid w:val="00A7265E"/>
    <w:rsid w:val="00A76B2F"/>
    <w:rsid w:val="00A856F6"/>
    <w:rsid w:val="00A90E31"/>
    <w:rsid w:val="00A94299"/>
    <w:rsid w:val="00A96D01"/>
    <w:rsid w:val="00A96F65"/>
    <w:rsid w:val="00A97A53"/>
    <w:rsid w:val="00AA067D"/>
    <w:rsid w:val="00AA1ADA"/>
    <w:rsid w:val="00AA37F8"/>
    <w:rsid w:val="00AB7CC0"/>
    <w:rsid w:val="00AD2F9B"/>
    <w:rsid w:val="00AD3172"/>
    <w:rsid w:val="00AD4B28"/>
    <w:rsid w:val="00AE553E"/>
    <w:rsid w:val="00AE758A"/>
    <w:rsid w:val="00AF2E40"/>
    <w:rsid w:val="00B0561D"/>
    <w:rsid w:val="00B05B16"/>
    <w:rsid w:val="00B134D9"/>
    <w:rsid w:val="00B16DA3"/>
    <w:rsid w:val="00B2181B"/>
    <w:rsid w:val="00B32F69"/>
    <w:rsid w:val="00B35160"/>
    <w:rsid w:val="00B430B8"/>
    <w:rsid w:val="00B902AC"/>
    <w:rsid w:val="00B943E8"/>
    <w:rsid w:val="00BA18D2"/>
    <w:rsid w:val="00BA25D9"/>
    <w:rsid w:val="00BB3D51"/>
    <w:rsid w:val="00BD0F71"/>
    <w:rsid w:val="00BD305F"/>
    <w:rsid w:val="00BD3661"/>
    <w:rsid w:val="00BD6493"/>
    <w:rsid w:val="00BD6A27"/>
    <w:rsid w:val="00BE0676"/>
    <w:rsid w:val="00BE4B91"/>
    <w:rsid w:val="00BE61F9"/>
    <w:rsid w:val="00BE7445"/>
    <w:rsid w:val="00BF313E"/>
    <w:rsid w:val="00C0346E"/>
    <w:rsid w:val="00C04851"/>
    <w:rsid w:val="00C06AF3"/>
    <w:rsid w:val="00C14D20"/>
    <w:rsid w:val="00C15B7B"/>
    <w:rsid w:val="00C22B1E"/>
    <w:rsid w:val="00C30551"/>
    <w:rsid w:val="00C40362"/>
    <w:rsid w:val="00C41A1E"/>
    <w:rsid w:val="00C55324"/>
    <w:rsid w:val="00C62B2B"/>
    <w:rsid w:val="00C70401"/>
    <w:rsid w:val="00C718BE"/>
    <w:rsid w:val="00C750FD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05891"/>
    <w:rsid w:val="00D130C9"/>
    <w:rsid w:val="00D131FD"/>
    <w:rsid w:val="00D152CB"/>
    <w:rsid w:val="00D204E4"/>
    <w:rsid w:val="00D20543"/>
    <w:rsid w:val="00D25779"/>
    <w:rsid w:val="00D30E3A"/>
    <w:rsid w:val="00D34801"/>
    <w:rsid w:val="00D367D5"/>
    <w:rsid w:val="00D454EF"/>
    <w:rsid w:val="00D53286"/>
    <w:rsid w:val="00D53794"/>
    <w:rsid w:val="00D54A04"/>
    <w:rsid w:val="00D60E59"/>
    <w:rsid w:val="00D6492F"/>
    <w:rsid w:val="00D706F5"/>
    <w:rsid w:val="00D76466"/>
    <w:rsid w:val="00DB66EC"/>
    <w:rsid w:val="00DD11A1"/>
    <w:rsid w:val="00DE29AF"/>
    <w:rsid w:val="00DE5F0A"/>
    <w:rsid w:val="00DE69FA"/>
    <w:rsid w:val="00DF6003"/>
    <w:rsid w:val="00DF7459"/>
    <w:rsid w:val="00E06091"/>
    <w:rsid w:val="00E07EFB"/>
    <w:rsid w:val="00E1258D"/>
    <w:rsid w:val="00E139A2"/>
    <w:rsid w:val="00E2076E"/>
    <w:rsid w:val="00E30ADD"/>
    <w:rsid w:val="00E37630"/>
    <w:rsid w:val="00E401BC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73F08"/>
    <w:rsid w:val="00E81AD5"/>
    <w:rsid w:val="00E81E08"/>
    <w:rsid w:val="00E87897"/>
    <w:rsid w:val="00E91761"/>
    <w:rsid w:val="00EA1A39"/>
    <w:rsid w:val="00EB6507"/>
    <w:rsid w:val="00EB7D5A"/>
    <w:rsid w:val="00EC04AC"/>
    <w:rsid w:val="00EC0EDF"/>
    <w:rsid w:val="00EC589D"/>
    <w:rsid w:val="00ED2CA4"/>
    <w:rsid w:val="00EE0E08"/>
    <w:rsid w:val="00EE31F0"/>
    <w:rsid w:val="00EE3208"/>
    <w:rsid w:val="00EE5F6D"/>
    <w:rsid w:val="00EE6C75"/>
    <w:rsid w:val="00EE75D9"/>
    <w:rsid w:val="00EF12F6"/>
    <w:rsid w:val="00EF6CA3"/>
    <w:rsid w:val="00F0253C"/>
    <w:rsid w:val="00F0644F"/>
    <w:rsid w:val="00F1083A"/>
    <w:rsid w:val="00F162B5"/>
    <w:rsid w:val="00F210BB"/>
    <w:rsid w:val="00F26827"/>
    <w:rsid w:val="00F30286"/>
    <w:rsid w:val="00F36A08"/>
    <w:rsid w:val="00F419EC"/>
    <w:rsid w:val="00F5764E"/>
    <w:rsid w:val="00F70571"/>
    <w:rsid w:val="00F75655"/>
    <w:rsid w:val="00F83EAA"/>
    <w:rsid w:val="00FA4B77"/>
    <w:rsid w:val="00FB3DC9"/>
    <w:rsid w:val="00FB4A22"/>
    <w:rsid w:val="00FB6C0D"/>
    <w:rsid w:val="00FC26F1"/>
    <w:rsid w:val="00FD5180"/>
    <w:rsid w:val="00FD60B6"/>
    <w:rsid w:val="00FE76B1"/>
    <w:rsid w:val="00FF2CB3"/>
    <w:rsid w:val="00F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3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</Template>
  <TotalTime>0</TotalTime>
  <Pages>1</Pages>
  <Words>758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Dj Salmaan</cp:lastModifiedBy>
  <cp:revision>38</cp:revision>
  <cp:lastPrinted>2023-01-10T15:27:00Z</cp:lastPrinted>
  <dcterms:created xsi:type="dcterms:W3CDTF">2023-01-10T15:00:00Z</dcterms:created>
  <dcterms:modified xsi:type="dcterms:W3CDTF">2023-01-31T14:54:00Z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